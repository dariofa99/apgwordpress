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3" w:type="pct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3119"/>
        <w:gridCol w:w="699"/>
        <w:gridCol w:w="5982"/>
      </w:tblGrid>
      <w:tr w:rsidR="00B93310" w:rsidRPr="005152F2" w14:paraId="3348C164" w14:textId="77777777" w:rsidTr="003A4CF0">
        <w:tc>
          <w:tcPr>
            <w:tcW w:w="3119" w:type="dxa"/>
          </w:tcPr>
          <w:sdt>
            <w:sdtPr>
              <w:rPr>
                <w:b/>
                <w:color w:val="0070C0"/>
                <w:szCs w:val="44"/>
              </w:rPr>
              <w:alias w:val="Su nombre:"/>
              <w:tag w:val="Su nombre:"/>
              <w:id w:val="-1220516334"/>
              <w:placeholder>
                <w:docPart w:val="CB180DD8B7E541F4B0CA2E461A4964D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EF40DDD" w14:textId="77777777" w:rsidR="00B93310" w:rsidRPr="00304276" w:rsidRDefault="00844AB7" w:rsidP="00844AB7">
                <w:pPr>
                  <w:pStyle w:val="Ttulo1"/>
                  <w:jc w:val="both"/>
                  <w:rPr>
                    <w:b/>
                    <w:color w:val="0070C0"/>
                    <w:szCs w:val="44"/>
                  </w:rPr>
                </w:pPr>
                <w:r w:rsidRPr="00304276">
                  <w:rPr>
                    <w:b/>
                    <w:color w:val="0070C0"/>
                    <w:szCs w:val="44"/>
                  </w:rPr>
                  <w:t>WILLIAN ALFONSO FORERO PINILLA</w:t>
                </w:r>
              </w:p>
            </w:sdtContent>
          </w:sdt>
          <w:tbl>
            <w:tblPr>
              <w:tblW w:w="3119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3119"/>
            </w:tblGrid>
            <w:tr w:rsidR="00441EB9" w:rsidRPr="005152F2" w14:paraId="0B8CAD25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3C4AF79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inline distT="0" distB="0" distL="0" distR="0" wp14:anchorId="106540BA" wp14:editId="1770D48C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3EDD0B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R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g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hoLVEPRQAAFtyAAAOAAAAAAAAAAAAAAAAAC4CAABk&#10;cnMvZTJvRG9jLnhtbFBLAQItABQABgAIAAAAIQBoRxvQ2AAAAAMBAAAPAAAAAAAAAAAAAAAAAJcW&#10;AABkcnMvZG93bnJldi54bWxQSwUGAAAAAAQABADzAAAAnBcAAAAA&#10;">
                            <v:shape id="Forma libre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C16A8E3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EDB2568" w14:textId="77777777" w:rsidR="006D5E85" w:rsidRDefault="006D5E85" w:rsidP="006D5E85">
                  <w:pPr>
                    <w:pStyle w:val="Ttulo3"/>
                    <w:tabs>
                      <w:tab w:val="left" w:pos="566"/>
                      <w:tab w:val="center" w:pos="1559"/>
                    </w:tabs>
                    <w:jc w:val="left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ab/>
                  </w:r>
                </w:p>
                <w:p w14:paraId="2836CCC4" w14:textId="77777777" w:rsidR="006D5E85" w:rsidRDefault="006D5E85" w:rsidP="006D5E85">
                  <w:pPr>
                    <w:pStyle w:val="Ttulo3"/>
                    <w:tabs>
                      <w:tab w:val="left" w:pos="566"/>
                      <w:tab w:val="center" w:pos="1559"/>
                    </w:tabs>
                    <w:jc w:val="left"/>
                    <w:rPr>
                      <w:color w:val="000000" w:themeColor="text1"/>
                    </w:rPr>
                  </w:pPr>
                </w:p>
                <w:p w14:paraId="595A47B4" w14:textId="77777777" w:rsidR="00441EB9" w:rsidRPr="00934673" w:rsidRDefault="0039517F" w:rsidP="002D00D1">
                  <w:pPr>
                    <w:pStyle w:val="Ttulo3"/>
                    <w:tabs>
                      <w:tab w:val="left" w:pos="566"/>
                      <w:tab w:val="center" w:pos="1559"/>
                    </w:tabs>
                    <w:rPr>
                      <w:caps w:val="0"/>
                      <w:color w:val="000000" w:themeColor="text1"/>
                    </w:rPr>
                  </w:pPr>
                  <w:hyperlink r:id="rId6" w:history="1">
                    <w:r w:rsidR="00F61B47" w:rsidRPr="00934673">
                      <w:rPr>
                        <w:rStyle w:val="Hipervnculo"/>
                        <w:caps w:val="0"/>
                        <w:color w:val="000000" w:themeColor="text1"/>
                        <w:u w:val="none"/>
                      </w:rPr>
                      <w:t>walfo8@gmail.com</w:t>
                    </w:r>
                  </w:hyperlink>
                </w:p>
                <w:p w14:paraId="777DAFAF" w14:textId="77777777" w:rsidR="008A4D12" w:rsidRDefault="008A4D12" w:rsidP="002D00D1">
                  <w:pPr>
                    <w:pStyle w:val="Ttulo3"/>
                    <w:rPr>
                      <w:caps w:val="0"/>
                    </w:rPr>
                  </w:pPr>
                </w:p>
                <w:p w14:paraId="2BC9D0F9" w14:textId="2D53BF5D" w:rsidR="00A53584" w:rsidRDefault="00A53584" w:rsidP="002D00D1">
                  <w:pPr>
                    <w:pStyle w:val="Ttulo3"/>
                    <w:rPr>
                      <w:caps w:val="0"/>
                    </w:rPr>
                  </w:pPr>
                  <w:r>
                    <w:rPr>
                      <w:caps w:val="0"/>
                    </w:rPr>
                    <w:t>CARRERA 22 NÚMERO 2</w:t>
                  </w:r>
                  <w:r w:rsidR="00D91815">
                    <w:rPr>
                      <w:caps w:val="0"/>
                    </w:rPr>
                    <w:t>0-13</w:t>
                  </w:r>
                </w:p>
                <w:p w14:paraId="7862B8CB" w14:textId="34AC28F2" w:rsidR="00F61B47" w:rsidRDefault="00A53584" w:rsidP="002D00D1">
                  <w:pPr>
                    <w:pStyle w:val="Ttulo3"/>
                    <w:rPr>
                      <w:caps w:val="0"/>
                    </w:rPr>
                  </w:pPr>
                  <w:r>
                    <w:rPr>
                      <w:caps w:val="0"/>
                    </w:rPr>
                    <w:t xml:space="preserve">APTO </w:t>
                  </w:r>
                  <w:r w:rsidR="00D91815">
                    <w:rPr>
                      <w:caps w:val="0"/>
                    </w:rPr>
                    <w:t>5</w:t>
                  </w:r>
                  <w:r>
                    <w:rPr>
                      <w:caps w:val="0"/>
                    </w:rPr>
                    <w:t>0</w:t>
                  </w:r>
                  <w:r w:rsidR="00D91815">
                    <w:rPr>
                      <w:caps w:val="0"/>
                    </w:rPr>
                    <w:t>2</w:t>
                  </w:r>
                </w:p>
                <w:p w14:paraId="4BAB8C81" w14:textId="4CFD728F" w:rsidR="00D91815" w:rsidRDefault="00D91815" w:rsidP="002D00D1">
                  <w:pPr>
                    <w:pStyle w:val="Ttulo3"/>
                    <w:rPr>
                      <w:caps w:val="0"/>
                    </w:rPr>
                  </w:pPr>
                  <w:r>
                    <w:rPr>
                      <w:caps w:val="0"/>
                    </w:rPr>
                    <w:t>EDIFICIO “La Alameda”</w:t>
                  </w:r>
                </w:p>
                <w:p w14:paraId="7E5849DD" w14:textId="77777777" w:rsidR="00A53584" w:rsidRDefault="00A53584" w:rsidP="002D00D1">
                  <w:pPr>
                    <w:pStyle w:val="Ttulo3"/>
                  </w:pPr>
                  <w:r>
                    <w:rPr>
                      <w:caps w:val="0"/>
                    </w:rPr>
                    <w:t>GRANADA, ANTIOQUIA</w:t>
                  </w:r>
                </w:p>
              </w:tc>
            </w:tr>
            <w:tr w:rsidR="00441EB9" w:rsidRPr="005152F2" w14:paraId="0961DB05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C59BAD9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inline distT="0" distB="0" distL="0" distR="0" wp14:anchorId="5E96C271" wp14:editId="58AE631C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C8AB4FD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S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jwA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JZjn11ElAADd3gAADgAAAAAAAAAAAAAAAAAuAgAAZHJzL2Uyb0RvYy54bWxQSwEC&#10;LQAUAAYACAAAACEAaEcb0NgAAAADAQAADwAAAAAAAAAAAAAAAACrJwAAZHJzL2Rvd25yZXYueG1s&#10;UEsFBgAAAAAEAAQA8wAAALAoAAAAAA==&#10;">
                            <v:shape id="Forma libre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13FF584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1C0D89" w14:textId="77777777" w:rsidR="00441EB9" w:rsidRDefault="00844AB7" w:rsidP="00A53584">
                  <w:pPr>
                    <w:pStyle w:val="Ttulo3"/>
                  </w:pPr>
                  <w:r>
                    <w:t>3</w:t>
                  </w:r>
                  <w:r w:rsidR="00A53584">
                    <w:t>147128445</w:t>
                  </w:r>
                </w:p>
              </w:tc>
            </w:tr>
            <w:tr w:rsidR="00441EB9" w:rsidRPr="005152F2" w14:paraId="410BDD8E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DBAC45C" w14:textId="77777777"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val="es-CO" w:eastAsia="es-CO"/>
                    </w:rPr>
                    <mc:AlternateContent>
                      <mc:Choice Requires="wpg">
                        <w:drawing>
                          <wp:inline distT="0" distB="0" distL="0" distR="0" wp14:anchorId="351CFEE4" wp14:editId="346B42E0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310321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">
                            <v:shape id="Forma libre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844AB7" w14:paraId="00D81905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F3F6C25" w14:textId="77777777" w:rsidR="00441EB9" w:rsidRPr="00934673" w:rsidRDefault="0039517F" w:rsidP="00844AB7">
                  <w:pPr>
                    <w:pStyle w:val="Ttulo3"/>
                    <w:rPr>
                      <w:caps w:val="0"/>
                      <w:color w:val="000000" w:themeColor="text1"/>
                    </w:rPr>
                  </w:pPr>
                  <w:hyperlink r:id="rId7" w:history="1">
                    <w:r w:rsidR="00934673" w:rsidRPr="00934673">
                      <w:rPr>
                        <w:rStyle w:val="Hipervnculo"/>
                        <w:caps w:val="0"/>
                        <w:color w:val="000000" w:themeColor="text1"/>
                      </w:rPr>
                      <w:t>www.linkedin.com/in/william-forero-pinilla-41412629</w:t>
                    </w:r>
                  </w:hyperlink>
                </w:p>
                <w:p w14:paraId="3F24C64C" w14:textId="77777777" w:rsidR="00934673" w:rsidRPr="00844AB7" w:rsidRDefault="00934673" w:rsidP="00844AB7">
                  <w:pPr>
                    <w:pStyle w:val="Ttulo3"/>
                  </w:pPr>
                </w:p>
              </w:tc>
            </w:tr>
            <w:tr w:rsidR="00441EB9" w:rsidRPr="005152F2" w14:paraId="49C5D011" w14:textId="77777777" w:rsidTr="00844AB7">
              <w:tc>
                <w:tcPr>
                  <w:tcW w:w="3119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7D448C43" w14:textId="77777777" w:rsidR="00441EB9" w:rsidRPr="00441EB9" w:rsidRDefault="00844AB7" w:rsidP="00844AB7">
                  <w:pPr>
                    <w:pStyle w:val="Ttulo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rPr>
                      <w:caps w:val="0"/>
                    </w:rPr>
                    <w:t>www.unlugaralapalabra.blogspot.com</w:t>
                  </w:r>
                </w:p>
              </w:tc>
            </w:tr>
            <w:tr w:rsidR="005A7E57" w:rsidRPr="005152F2" w14:paraId="4F47CFFB" w14:textId="77777777" w:rsidTr="00844AB7">
              <w:tc>
                <w:tcPr>
                  <w:tcW w:w="3119" w:type="dxa"/>
                  <w:tcMar>
                    <w:top w:w="374" w:type="dxa"/>
                    <w:bottom w:w="115" w:type="dxa"/>
                  </w:tcMar>
                </w:tcPr>
                <w:p w14:paraId="44CBE694" w14:textId="77777777" w:rsidR="006D5E85" w:rsidRDefault="006D5E85" w:rsidP="002C77B9">
                  <w:pPr>
                    <w:pStyle w:val="Ttulo3"/>
                    <w:rPr>
                      <w:b/>
                    </w:rPr>
                  </w:pPr>
                </w:p>
                <w:p w14:paraId="5D59A3C4" w14:textId="77777777" w:rsidR="002C77B9" w:rsidRPr="00304276" w:rsidRDefault="00844AB7" w:rsidP="002C77B9">
                  <w:pPr>
                    <w:pStyle w:val="Ttulo3"/>
                    <w:rPr>
                      <w:b/>
                    </w:rPr>
                  </w:pPr>
                  <w:r w:rsidRPr="00304276">
                    <w:rPr>
                      <w:b/>
                    </w:rPr>
                    <w:t xml:space="preserve">PERFIL </w:t>
                  </w:r>
                </w:p>
                <w:p w14:paraId="52EC7489" w14:textId="77777777" w:rsidR="005A7E57" w:rsidRDefault="00616FF4" w:rsidP="00616FF4">
                  <w:pPr>
                    <w:pStyle w:val="Elementogrfico"/>
                  </w:pPr>
                  <w:r>
                    <w:rPr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11F1613F" wp14:editId="742C6781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D6A676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43F9FE8" w14:textId="52A01A0A" w:rsidR="005A7E57" w:rsidRDefault="00F61B47" w:rsidP="00844AB7">
                  <w:r>
                    <w:t xml:space="preserve">PROFESIONAL EN ESTUDIOS POLÍTICOS Y RELACIONES INTERNACIONALES CON EXPERIENCIA EN EL SECTOR PÚBLICO Y PRIVADO EN ANÁLISIS </w:t>
                  </w:r>
                  <w:r w:rsidR="006D5E85">
                    <w:t xml:space="preserve">POLÍTICO, </w:t>
                  </w:r>
                  <w:r w:rsidR="00203646">
                    <w:t xml:space="preserve">ANÁLISIS DEL CONFLICTO, ANÁLISIS DE </w:t>
                  </w:r>
                  <w:r>
                    <w:t>SEGURIDAD Y DEFENSA</w:t>
                  </w:r>
                  <w:r w:rsidR="00203646">
                    <w:t>;</w:t>
                  </w:r>
                  <w:r>
                    <w:t xml:space="preserve"> TRABAJO CON POBLACIÓN VULNERABLE Y EN TEMAS DE PAZ, RECONCILIACIÓN Y POSTCONFLICTO</w:t>
                  </w:r>
                  <w:r w:rsidR="005A0FC5">
                    <w:t>.</w:t>
                  </w:r>
                </w:p>
                <w:p w14:paraId="27E675F4" w14:textId="77777777" w:rsidR="006D5E85" w:rsidRDefault="006D5E85" w:rsidP="00844AB7">
                  <w:r>
                    <w:t>TRABAJO EN PREVENCIÓN DE RECLUTAMIENTO ILÍCITO, PEDAGOGÍA PARA LA PAZ, RESOLUCIÓN PACÍFICA DE CONFLICTOS, EQUIDAD DE GÉNERO</w:t>
                  </w:r>
                </w:p>
              </w:tc>
            </w:tr>
            <w:tr w:rsidR="00463463" w:rsidRPr="005152F2" w14:paraId="37B4DF67" w14:textId="77777777" w:rsidTr="00844AB7">
              <w:tc>
                <w:tcPr>
                  <w:tcW w:w="3119" w:type="dxa"/>
                  <w:tcMar>
                    <w:top w:w="374" w:type="dxa"/>
                    <w:bottom w:w="115" w:type="dxa"/>
                  </w:tcMar>
                </w:tcPr>
                <w:p w14:paraId="1102AED2" w14:textId="77777777" w:rsidR="005A7E57" w:rsidRDefault="0039517F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17FA08F3BB654BFBB2A694379773DC3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304276">
                        <w:rPr>
                          <w:b/>
                          <w:lang w:bidi="es-ES"/>
                        </w:rPr>
                        <w:t>Aptitudes</w:t>
                      </w:r>
                    </w:sdtContent>
                  </w:sdt>
                </w:p>
                <w:p w14:paraId="2EF97193" w14:textId="77777777" w:rsidR="00616FF4" w:rsidRPr="005A7E57" w:rsidRDefault="00616FF4" w:rsidP="00616FF4">
                  <w:pPr>
                    <w:pStyle w:val="Elementogrfico"/>
                  </w:pPr>
                  <w:r>
                    <w:rPr>
                      <w:lang w:val="es-CO" w:eastAsia="es-CO"/>
                    </w:rPr>
                    <mc:AlternateContent>
                      <mc:Choice Requires="wps">
                        <w:drawing>
                          <wp:inline distT="0" distB="0" distL="0" distR="0" wp14:anchorId="668BB3DA" wp14:editId="187F92EE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137280C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286F297" w14:textId="77777777" w:rsidR="00463463" w:rsidRDefault="00F61B47" w:rsidP="005A0FC5">
                  <w:r>
                    <w:t>LIDERAZGO Y GESTIÓN</w:t>
                  </w:r>
                </w:p>
                <w:p w14:paraId="7E154AB1" w14:textId="77777777" w:rsidR="005A0FC5" w:rsidRDefault="00F61B47" w:rsidP="005A0FC5">
                  <w:r>
                    <w:t>TRABAJO EN EQUIPO</w:t>
                  </w:r>
                </w:p>
                <w:p w14:paraId="11DF5F37" w14:textId="77777777" w:rsidR="005A0FC5" w:rsidRDefault="00F61B47" w:rsidP="005A0FC5">
                  <w:r>
                    <w:t xml:space="preserve">INVESTIGACIÓN Y PARTICIPACIÓN </w:t>
                  </w:r>
                </w:p>
                <w:p w14:paraId="41547EA6" w14:textId="77777777" w:rsidR="005A0FC5" w:rsidRDefault="00F61B47" w:rsidP="005A0FC5">
                  <w:r>
                    <w:t>ANÁLISIS Y PERSPECTIVAS</w:t>
                  </w:r>
                </w:p>
                <w:p w14:paraId="618B6C96" w14:textId="77777777" w:rsidR="005A0FC5" w:rsidRDefault="00F61B47" w:rsidP="005A0FC5">
                  <w:r>
                    <w:t>ELABORACIÓN DE POSIBLES ESCENARIOS</w:t>
                  </w:r>
                </w:p>
                <w:p w14:paraId="3CD19EDE" w14:textId="77777777" w:rsidR="00F61B47" w:rsidRDefault="00F61B47" w:rsidP="005A0FC5">
                  <w:r>
                    <w:t>FACILIDAD DE RELACIONES INTERPERSONALES CON POBLACIÓN VULNERABLE</w:t>
                  </w:r>
                </w:p>
                <w:p w14:paraId="50C88576" w14:textId="77777777" w:rsidR="005A0FC5" w:rsidRPr="005152F2" w:rsidRDefault="005A0FC5" w:rsidP="005A0FC5"/>
              </w:tc>
            </w:tr>
          </w:tbl>
          <w:p w14:paraId="30EB3C99" w14:textId="77777777" w:rsidR="00B93310" w:rsidRPr="005152F2" w:rsidRDefault="00B93310" w:rsidP="003856C9"/>
        </w:tc>
        <w:tc>
          <w:tcPr>
            <w:tcW w:w="699" w:type="dxa"/>
          </w:tcPr>
          <w:p w14:paraId="4B808CAD" w14:textId="77777777" w:rsidR="00B93310" w:rsidRPr="005152F2" w:rsidRDefault="00B93310" w:rsidP="00463463"/>
        </w:tc>
        <w:tc>
          <w:tcPr>
            <w:tcW w:w="598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2"/>
            </w:tblGrid>
            <w:tr w:rsidR="008F6337" w14:paraId="5ABC720C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DA1B38C" w14:textId="77777777" w:rsidR="008F6337" w:rsidRPr="005152F2" w:rsidRDefault="0039517F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EFE2C35B0FD4DB0804419BD8791D8C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304276">
                        <w:rPr>
                          <w:b/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5F71CE82" w14:textId="0DA86C98" w:rsidR="008A4D12" w:rsidRDefault="007D73E9" w:rsidP="008F6337">
                  <w:pPr>
                    <w:pStyle w:val="Ttulo5"/>
                    <w:rPr>
                      <w:b/>
                    </w:rPr>
                  </w:pPr>
                  <w:r>
                    <w:rPr>
                      <w:b/>
                    </w:rPr>
                    <w:t>COMISION PARA EL ESCLARECIMIENTO DE LA VERDAD</w:t>
                  </w:r>
                  <w:r w:rsidR="00A75FB3">
                    <w:rPr>
                      <w:b/>
                    </w:rPr>
                    <w:t>, LA CONVIVENCIA Y LA NO REPETICIÓN</w:t>
                  </w:r>
                </w:p>
                <w:p w14:paraId="115AC396" w14:textId="03C9FE16" w:rsidR="00A75FB3" w:rsidRPr="00A75FB3" w:rsidRDefault="00A75FB3" w:rsidP="00A75FB3">
                  <w:pPr>
                    <w:rPr>
                      <w:b/>
                      <w:bCs/>
                    </w:rPr>
                  </w:pPr>
                  <w:r w:rsidRPr="00A75FB3">
                    <w:rPr>
                      <w:b/>
                      <w:bCs/>
                    </w:rPr>
                    <w:t>(COMISIÓN DE LA VERDAD)</w:t>
                  </w:r>
                </w:p>
                <w:p w14:paraId="018C4081" w14:textId="7C934198" w:rsidR="007D73E9" w:rsidRDefault="007D73E9" w:rsidP="007D73E9"/>
                <w:p w14:paraId="38484EEB" w14:textId="522C0C38" w:rsidR="007D73E9" w:rsidRPr="007D73E9" w:rsidRDefault="00A75FB3" w:rsidP="007D73E9">
                  <w:r>
                    <w:t>JUNIO 9 DE 2021 A SEPTIEMBRE 19 DE 2021</w:t>
                  </w:r>
                </w:p>
                <w:p w14:paraId="5B806044" w14:textId="79C0C467" w:rsidR="007D73E9" w:rsidRDefault="007D73E9" w:rsidP="00D91815">
                  <w:pPr>
                    <w:pStyle w:val="Ttulo5"/>
                    <w:rPr>
                      <w:b/>
                    </w:rPr>
                  </w:pPr>
                </w:p>
                <w:p w14:paraId="38F31EC9" w14:textId="7AD3E3CE" w:rsidR="00A75FB3" w:rsidRDefault="00A75FB3" w:rsidP="003A4CF0">
                  <w:r>
                    <w:t>ANÁLISIS DE LA INFORMACIÓN Y ESCRITURA D</w:t>
                  </w:r>
                  <w:r w:rsidR="003A4CF0">
                    <w:t xml:space="preserve">E </w:t>
                  </w:r>
                  <w:r>
                    <w:t>DOCUMENTOS EN EL MARCO DEL</w:t>
                  </w:r>
                  <w:r w:rsidR="003A4CF0">
                    <w:t xml:space="preserve"> </w:t>
                  </w:r>
                  <w:r>
                    <w:t>PROCESO DE INVESTIGACIÓN Y DIVULGACIÓN ADELANTADO POR LA</w:t>
                  </w:r>
                </w:p>
                <w:p w14:paraId="733BA9E9" w14:textId="7C2DC0B5" w:rsidR="007D73E9" w:rsidRPr="007D73E9" w:rsidRDefault="00A75FB3" w:rsidP="00A75FB3">
                  <w:r>
                    <w:t>CPE</w:t>
                  </w:r>
                  <w:r>
                    <w:cr/>
                  </w:r>
                </w:p>
                <w:p w14:paraId="1C8529B9" w14:textId="77777777" w:rsidR="007D73E9" w:rsidRDefault="007D73E9" w:rsidP="00D91815">
                  <w:pPr>
                    <w:pStyle w:val="Ttulo5"/>
                    <w:rPr>
                      <w:b/>
                    </w:rPr>
                  </w:pPr>
                </w:p>
                <w:p w14:paraId="4548A5E2" w14:textId="77777777" w:rsidR="007D73E9" w:rsidRDefault="007D73E9" w:rsidP="00D91815">
                  <w:pPr>
                    <w:pStyle w:val="Ttulo5"/>
                    <w:rPr>
                      <w:b/>
                    </w:rPr>
                  </w:pPr>
                </w:p>
                <w:p w14:paraId="0BA708D1" w14:textId="77777777" w:rsidR="007D73E9" w:rsidRDefault="007D73E9" w:rsidP="00D91815">
                  <w:pPr>
                    <w:pStyle w:val="Ttulo5"/>
                    <w:rPr>
                      <w:b/>
                    </w:rPr>
                  </w:pPr>
                </w:p>
                <w:p w14:paraId="6D912290" w14:textId="0F109EC1" w:rsidR="00D91815" w:rsidRPr="003742B4" w:rsidRDefault="00D91815" w:rsidP="00D91815">
                  <w:pPr>
                    <w:pStyle w:val="Ttulo5"/>
                    <w:rPr>
                      <w:b/>
                    </w:rPr>
                  </w:pPr>
                  <w:r w:rsidRPr="003742B4">
                    <w:rPr>
                      <w:b/>
                    </w:rPr>
                    <w:t>ORGANIZACIÓN INTERNACIONAL PARA LAS MIGRACIONES OIM</w:t>
                  </w:r>
                </w:p>
                <w:p w14:paraId="73E7E5AC" w14:textId="77777777" w:rsidR="00D91815" w:rsidRPr="003742B4" w:rsidRDefault="00D91815" w:rsidP="00D91815">
                  <w:pPr>
                    <w:pStyle w:val="Ttulo5"/>
                    <w:rPr>
                      <w:b/>
                    </w:rPr>
                  </w:pPr>
                </w:p>
                <w:p w14:paraId="2262DEF6" w14:textId="77777777" w:rsidR="00D91815" w:rsidRPr="003742B4" w:rsidRDefault="00D91815" w:rsidP="00D91815">
                  <w:pPr>
                    <w:pStyle w:val="Ttulo5"/>
                    <w:rPr>
                      <w:b/>
                    </w:rPr>
                  </w:pPr>
                </w:p>
                <w:p w14:paraId="4610575D" w14:textId="0CAB27CD" w:rsidR="00D91815" w:rsidRPr="003742B4" w:rsidRDefault="00D91815" w:rsidP="00D91815">
                  <w:pPr>
                    <w:pStyle w:val="Ttulo5"/>
                    <w:rPr>
                      <w:bCs/>
                    </w:rPr>
                  </w:pPr>
                  <w:r>
                    <w:rPr>
                      <w:bCs/>
                    </w:rPr>
                    <w:t>AGOSTO 18</w:t>
                  </w:r>
                  <w:r w:rsidRPr="003742B4">
                    <w:rPr>
                      <w:bCs/>
                    </w:rPr>
                    <w:t xml:space="preserve"> DE 20</w:t>
                  </w:r>
                  <w:r>
                    <w:rPr>
                      <w:bCs/>
                    </w:rPr>
                    <w:t>20</w:t>
                  </w:r>
                  <w:r w:rsidRPr="003742B4">
                    <w:rPr>
                      <w:bCs/>
                    </w:rPr>
                    <w:t xml:space="preserve"> A</w:t>
                  </w:r>
                  <w:r>
                    <w:rPr>
                      <w:bCs/>
                    </w:rPr>
                    <w:t xml:space="preserve"> FEBRERO</w:t>
                  </w:r>
                  <w:r w:rsidRPr="003742B4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18</w:t>
                  </w:r>
                  <w:r w:rsidRPr="003742B4">
                    <w:rPr>
                      <w:bCs/>
                    </w:rPr>
                    <w:t xml:space="preserve"> DE 20</w:t>
                  </w:r>
                  <w:r>
                    <w:rPr>
                      <w:bCs/>
                    </w:rPr>
                    <w:t>21</w:t>
                  </w:r>
                </w:p>
                <w:p w14:paraId="7BF45603" w14:textId="77777777" w:rsidR="00D91815" w:rsidRPr="003742B4" w:rsidRDefault="00D91815" w:rsidP="00D91815">
                  <w:pPr>
                    <w:pStyle w:val="Ttulo5"/>
                    <w:rPr>
                      <w:bCs/>
                    </w:rPr>
                  </w:pPr>
                </w:p>
                <w:p w14:paraId="67949903" w14:textId="77777777" w:rsidR="00D91815" w:rsidRPr="003742B4" w:rsidRDefault="00D91815" w:rsidP="00D91815">
                  <w:pPr>
                    <w:pStyle w:val="Ttulo5"/>
                    <w:rPr>
                      <w:bCs/>
                    </w:rPr>
                  </w:pPr>
                  <w:r w:rsidRPr="003742B4">
                    <w:rPr>
                      <w:bCs/>
                    </w:rPr>
                    <w:t>GARANTÍA DE LA REPRESENTACIÓN DE LAS VÍCTIMAS A TRAVÉS DEL FORTALECIMIENTO DE LAS CAPACIDADES DE LA PROCURADURÍA GENERAL DE LA NACIÓN (PGN) PARA CONTRIBUIR A LOS PROCESOS DE VERDAD, JUSTICIA, REPARACIÓN Y GARANTÍAS DE NO REPETICIÓN.</w:t>
                  </w:r>
                </w:p>
                <w:p w14:paraId="00362D05" w14:textId="3969CADF" w:rsidR="00D91815" w:rsidRDefault="00D91815" w:rsidP="00D91815">
                  <w:pPr>
                    <w:jc w:val="both"/>
                  </w:pPr>
                </w:p>
                <w:p w14:paraId="4627C462" w14:textId="7EA5B3EC" w:rsidR="00D91815" w:rsidRDefault="00D91815" w:rsidP="00D91815">
                  <w:pPr>
                    <w:jc w:val="both"/>
                  </w:pPr>
                </w:p>
                <w:p w14:paraId="35F45A26" w14:textId="77777777" w:rsidR="00D91815" w:rsidRPr="00D91815" w:rsidRDefault="00D91815" w:rsidP="00D91815"/>
                <w:p w14:paraId="03EB3174" w14:textId="77777777" w:rsidR="003742B4" w:rsidRPr="003742B4" w:rsidRDefault="003742B4" w:rsidP="003742B4">
                  <w:pPr>
                    <w:pStyle w:val="Ttulo5"/>
                    <w:rPr>
                      <w:b/>
                    </w:rPr>
                  </w:pPr>
                  <w:r w:rsidRPr="003742B4">
                    <w:rPr>
                      <w:b/>
                    </w:rPr>
                    <w:t>ORGANIZACIÓN INTERNACIONAL PARA LAS MIGRACIONES OIM</w:t>
                  </w:r>
                </w:p>
                <w:p w14:paraId="70D4DB1F" w14:textId="77777777" w:rsidR="003742B4" w:rsidRPr="003742B4" w:rsidRDefault="003742B4" w:rsidP="003742B4">
                  <w:pPr>
                    <w:pStyle w:val="Ttulo5"/>
                    <w:rPr>
                      <w:b/>
                    </w:rPr>
                  </w:pPr>
                </w:p>
                <w:p w14:paraId="30E72601" w14:textId="77777777" w:rsidR="003742B4" w:rsidRPr="003742B4" w:rsidRDefault="003742B4" w:rsidP="003742B4">
                  <w:pPr>
                    <w:pStyle w:val="Ttulo5"/>
                    <w:rPr>
                      <w:b/>
                    </w:rPr>
                  </w:pPr>
                </w:p>
                <w:p w14:paraId="2EA9C403" w14:textId="07244AAD" w:rsidR="003742B4" w:rsidRPr="003742B4" w:rsidRDefault="003742B4" w:rsidP="003742B4">
                  <w:pPr>
                    <w:pStyle w:val="Ttulo5"/>
                    <w:rPr>
                      <w:bCs/>
                    </w:rPr>
                  </w:pPr>
                  <w:r>
                    <w:rPr>
                      <w:bCs/>
                    </w:rPr>
                    <w:t>ENERO 18</w:t>
                  </w:r>
                  <w:r w:rsidRPr="003742B4">
                    <w:rPr>
                      <w:bCs/>
                    </w:rPr>
                    <w:t xml:space="preserve"> DE 20</w:t>
                  </w:r>
                  <w:r>
                    <w:rPr>
                      <w:bCs/>
                    </w:rPr>
                    <w:t>20</w:t>
                  </w:r>
                  <w:r w:rsidRPr="003742B4">
                    <w:rPr>
                      <w:bCs/>
                    </w:rPr>
                    <w:t xml:space="preserve"> A</w:t>
                  </w:r>
                  <w:r>
                    <w:rPr>
                      <w:bCs/>
                    </w:rPr>
                    <w:t xml:space="preserve"> AGOSTO</w:t>
                  </w:r>
                  <w:r w:rsidRPr="003742B4">
                    <w:rPr>
                      <w:bCs/>
                    </w:rPr>
                    <w:t xml:space="preserve"> </w:t>
                  </w:r>
                  <w:r>
                    <w:rPr>
                      <w:bCs/>
                    </w:rPr>
                    <w:t>18</w:t>
                  </w:r>
                  <w:r w:rsidRPr="003742B4">
                    <w:rPr>
                      <w:bCs/>
                    </w:rPr>
                    <w:t xml:space="preserve"> DE 20</w:t>
                  </w:r>
                  <w:r>
                    <w:rPr>
                      <w:bCs/>
                    </w:rPr>
                    <w:t>20</w:t>
                  </w:r>
                </w:p>
                <w:p w14:paraId="41D18427" w14:textId="77777777" w:rsidR="003742B4" w:rsidRPr="003742B4" w:rsidRDefault="003742B4" w:rsidP="003742B4">
                  <w:pPr>
                    <w:pStyle w:val="Ttulo5"/>
                    <w:rPr>
                      <w:bCs/>
                    </w:rPr>
                  </w:pPr>
                </w:p>
                <w:p w14:paraId="1616C636" w14:textId="1DC79693" w:rsidR="003742B4" w:rsidRPr="003742B4" w:rsidRDefault="003742B4" w:rsidP="003742B4">
                  <w:pPr>
                    <w:pStyle w:val="Ttulo5"/>
                    <w:rPr>
                      <w:bCs/>
                    </w:rPr>
                  </w:pPr>
                  <w:r w:rsidRPr="003742B4">
                    <w:rPr>
                      <w:bCs/>
                    </w:rPr>
                    <w:t>GARANTÍA DE LA REPRESENTACIÓN DE LAS VÍCTIMAS A TRAVÉS DEL FORTALECIMIENTO DE LAS CAPACIDADES DE LA PROCURADURÍA GENERAL DE LA NACIÓN (PGN) PARA CONTRIBUIR A LOS PROCESOS DE VERDAD, JUSTICIA, REPARACIÓN Y GARANTÍAS DE NO REPETICIÓN.</w:t>
                  </w:r>
                </w:p>
                <w:p w14:paraId="6CE8FBB2" w14:textId="77777777" w:rsidR="003742B4" w:rsidRDefault="003742B4" w:rsidP="00A53584">
                  <w:pPr>
                    <w:pStyle w:val="Ttulo5"/>
                    <w:rPr>
                      <w:b/>
                    </w:rPr>
                  </w:pPr>
                </w:p>
                <w:p w14:paraId="2190280A" w14:textId="77777777" w:rsidR="003742B4" w:rsidRDefault="003742B4" w:rsidP="00A53584">
                  <w:pPr>
                    <w:pStyle w:val="Ttulo5"/>
                    <w:rPr>
                      <w:b/>
                    </w:rPr>
                  </w:pPr>
                </w:p>
                <w:p w14:paraId="2C0C4A76" w14:textId="410CC28B" w:rsidR="00A53584" w:rsidRPr="00A53584" w:rsidRDefault="00A53584" w:rsidP="00A53584">
                  <w:pPr>
                    <w:pStyle w:val="Ttulo5"/>
                    <w:rPr>
                      <w:b/>
                    </w:rPr>
                  </w:pPr>
                  <w:r w:rsidRPr="00A53584">
                    <w:rPr>
                      <w:b/>
                    </w:rPr>
                    <w:t>ORGANIZACIÓN INTERNACIONAL PARA LAS MIGRACIONES OIM</w:t>
                  </w:r>
                </w:p>
                <w:p w14:paraId="6E9166A8" w14:textId="77777777" w:rsidR="00A53584" w:rsidRDefault="00A53584" w:rsidP="008F6337">
                  <w:pPr>
                    <w:pStyle w:val="Ttulo5"/>
                    <w:rPr>
                      <w:b/>
                    </w:rPr>
                  </w:pPr>
                </w:p>
                <w:p w14:paraId="5B1C3A68" w14:textId="77777777" w:rsidR="00A53584" w:rsidRDefault="00A53584" w:rsidP="00A53584">
                  <w:pPr>
                    <w:pStyle w:val="Ttulo5"/>
                    <w:jc w:val="both"/>
                    <w:rPr>
                      <w:b/>
                    </w:rPr>
                  </w:pPr>
                </w:p>
                <w:p w14:paraId="64F99FE4" w14:textId="77777777" w:rsidR="00A53584" w:rsidRDefault="00A53584" w:rsidP="00A53584">
                  <w:pPr>
                    <w:pStyle w:val="Ttulo5"/>
                  </w:pPr>
                  <w:r w:rsidRPr="00A53584">
                    <w:t xml:space="preserve">ABRIL </w:t>
                  </w:r>
                  <w:r w:rsidR="002D00D1">
                    <w:t xml:space="preserve">11 </w:t>
                  </w:r>
                  <w:r w:rsidRPr="00A53584">
                    <w:t>DE 2019 A SEPTIEMBRE 30 DE 2019</w:t>
                  </w:r>
                </w:p>
                <w:p w14:paraId="5777CE2F" w14:textId="77777777" w:rsidR="00A53584" w:rsidRPr="00A53584" w:rsidRDefault="00A53584" w:rsidP="00A53584"/>
                <w:p w14:paraId="2A2DD18B" w14:textId="77777777" w:rsidR="00A53584" w:rsidRPr="00A53584" w:rsidRDefault="00A53584" w:rsidP="008F6337">
                  <w:pPr>
                    <w:pStyle w:val="Ttulo5"/>
                  </w:pPr>
                  <w:r w:rsidRPr="00A53584">
                    <w:rPr>
                      <w:rFonts w:asciiTheme="minorHAnsi" w:hAnsiTheme="minorHAnsi"/>
                    </w:rPr>
                    <w:t>GARANTÍA DE LA REPRESENTACIÓN DE LAS VÍCTIMAS A TRAVÉS DEL FORTALECIMIENTO DE LAS CAPACIDADES DE LA PROCURADURÍA GENERAL DE LA NACIÓN (PGN) PARA CONTRIBUIR A LOS PROCESOS DE VERDAD, JUSTICIA, REPARACIÓN Y GARANTÍAS DE NO REPETICIÓN</w:t>
                  </w:r>
                  <w:r w:rsidRPr="00A53584">
                    <w:t>.</w:t>
                  </w:r>
                </w:p>
                <w:p w14:paraId="3ACC8DA0" w14:textId="77777777" w:rsidR="00A53584" w:rsidRDefault="00A53584" w:rsidP="008F6337">
                  <w:pPr>
                    <w:pStyle w:val="Ttulo5"/>
                    <w:rPr>
                      <w:b/>
                    </w:rPr>
                  </w:pPr>
                </w:p>
                <w:p w14:paraId="5461FB94" w14:textId="77777777" w:rsidR="00A53584" w:rsidRDefault="00A53584" w:rsidP="00A53584">
                  <w:pPr>
                    <w:pStyle w:val="Ttulo5"/>
                    <w:jc w:val="both"/>
                    <w:rPr>
                      <w:b/>
                    </w:rPr>
                  </w:pPr>
                </w:p>
                <w:p w14:paraId="4DFD4F68" w14:textId="77777777" w:rsidR="00A53584" w:rsidRDefault="00A53584" w:rsidP="008F6337">
                  <w:pPr>
                    <w:pStyle w:val="Ttulo5"/>
                    <w:rPr>
                      <w:b/>
                    </w:rPr>
                  </w:pPr>
                </w:p>
                <w:p w14:paraId="09DC1F2D" w14:textId="77777777" w:rsidR="00D00555" w:rsidRDefault="00762689" w:rsidP="008F6337">
                  <w:pPr>
                    <w:pStyle w:val="Ttulo5"/>
                    <w:rPr>
                      <w:b/>
                    </w:rPr>
                  </w:pPr>
                  <w:r>
                    <w:rPr>
                      <w:b/>
                    </w:rPr>
                    <w:t xml:space="preserve">ORGANIZACIÓN INTERNACIONAL PARA LAS </w:t>
                  </w:r>
                  <w:r w:rsidR="00934673">
                    <w:rPr>
                      <w:b/>
                    </w:rPr>
                    <w:t>MIGRACIONES OIM</w:t>
                  </w:r>
                </w:p>
                <w:p w14:paraId="5CA4C562" w14:textId="77777777" w:rsidR="00762689" w:rsidRDefault="00762689" w:rsidP="00762689"/>
                <w:p w14:paraId="383517BE" w14:textId="77777777" w:rsidR="00762689" w:rsidRDefault="00665581" w:rsidP="00762689">
                  <w:r>
                    <w:t>JUNIO 12 DE 2017 A DICIEMBRE 12</w:t>
                  </w:r>
                  <w:r w:rsidR="00762689">
                    <w:t xml:space="preserve"> DE 2017</w:t>
                  </w:r>
                </w:p>
                <w:p w14:paraId="70091650" w14:textId="77777777" w:rsidR="00D91815" w:rsidRDefault="00762689" w:rsidP="00D91815">
                  <w:r w:rsidRPr="00762689">
                    <w:t>ASESOR PARA LA IDENTIFICACIÓN, SELECCIÓN Y ANÁLISIS DE LAS PROPUESTAS DE LAS FARC EN EL DESARROLLO DE LA MESA DE CONVERSACIONES ENTRE EL GOBIERNO NACIONAL Y LAS FA</w:t>
                  </w:r>
                  <w:r w:rsidR="00D91815">
                    <w:t>RC</w:t>
                  </w:r>
                </w:p>
                <w:p w14:paraId="3DA94201" w14:textId="77777777" w:rsidR="00D91815" w:rsidRDefault="00D91815" w:rsidP="00D91815"/>
                <w:p w14:paraId="516C317E" w14:textId="77777777" w:rsidR="00D91815" w:rsidRDefault="00354D7C" w:rsidP="00D91815">
                  <w:pPr>
                    <w:rPr>
                      <w:b/>
                    </w:rPr>
                  </w:pPr>
                  <w:r w:rsidRPr="00354D7C">
                    <w:rPr>
                      <w:b/>
                    </w:rPr>
                    <w:t>FUNDACIÓN IDEAS PARA LA PA</w:t>
                  </w:r>
                  <w:r w:rsidR="00D91815">
                    <w:rPr>
                      <w:b/>
                    </w:rPr>
                    <w:t>Z</w:t>
                  </w:r>
                </w:p>
                <w:p w14:paraId="484867B8" w14:textId="60526890" w:rsidR="00354D7C" w:rsidRDefault="00354D7C" w:rsidP="00D91815">
                  <w:pPr>
                    <w:rPr>
                      <w:b/>
                    </w:rPr>
                  </w:pPr>
                  <w:r w:rsidRPr="00354D7C">
                    <w:rPr>
                      <w:b/>
                    </w:rPr>
                    <w:t>ASESOR DIRECTORA DE LA FIP PARA EL ÁREA DINÁMICAS DEL CONFLICTO</w:t>
                  </w:r>
                </w:p>
                <w:p w14:paraId="54824EA7" w14:textId="26103D8D" w:rsidR="00D91815" w:rsidRDefault="00D91815" w:rsidP="00D91815">
                  <w:pPr>
                    <w:rPr>
                      <w:b/>
                    </w:rPr>
                  </w:pPr>
                </w:p>
                <w:p w14:paraId="2ADD6955" w14:textId="77777777" w:rsidR="00D91815" w:rsidRDefault="00D91815" w:rsidP="00D91815">
                  <w:pPr>
                    <w:pStyle w:val="Ttulo5"/>
                  </w:pPr>
                  <w:r>
                    <w:t>1 ENERO DE 2016 A 31 DE DIC. 2016</w:t>
                  </w:r>
                </w:p>
                <w:p w14:paraId="0B1EACBC" w14:textId="77777777" w:rsidR="00D91815" w:rsidRDefault="00D91815" w:rsidP="00D91815">
                  <w:pPr>
                    <w:pStyle w:val="Ttulo5"/>
                  </w:pPr>
                </w:p>
                <w:p w14:paraId="32D56D62" w14:textId="77777777" w:rsidR="00D91815" w:rsidRPr="003322ED" w:rsidRDefault="00D91815" w:rsidP="00D91815">
                  <w:pPr>
                    <w:pStyle w:val="Ttulo5"/>
                  </w:pPr>
                  <w:r w:rsidRPr="00354D7C">
                    <w:t>ANALISIS SOBRE EL CONFL</w:t>
                  </w:r>
                  <w:r>
                    <w:t>IC</w:t>
                  </w:r>
                  <w:r w:rsidRPr="00354D7C">
                    <w:t>TO Y LOS CICLOS DE CONVERSACIONES REALIZADAS ENTRE EL GOBIERNO NACIONAL Y LAS FARC, EMITIR CONCEPTOS Y PROYECCIÓN DE POSIBLES ESCENARIOS</w:t>
                  </w:r>
                </w:p>
                <w:p w14:paraId="39B63F3B" w14:textId="1FA488E3" w:rsidR="00D91815" w:rsidRDefault="00D91815" w:rsidP="003A4CF0">
                  <w:pPr>
                    <w:jc w:val="both"/>
                  </w:pPr>
                </w:p>
                <w:p w14:paraId="787B7E48" w14:textId="77777777" w:rsidR="00D91815" w:rsidRPr="00354D7C" w:rsidRDefault="00D91815" w:rsidP="00D91815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FUNDACIÓN IDEAS PARA LA PAZ</w:t>
                  </w:r>
                </w:p>
                <w:p w14:paraId="34A88293" w14:textId="77777777" w:rsidR="00D91815" w:rsidRDefault="00D91815" w:rsidP="00D91815">
                  <w:pPr>
                    <w:pStyle w:val="Ttulo5"/>
                    <w:rPr>
                      <w:b/>
                    </w:rPr>
                  </w:pPr>
                </w:p>
                <w:p w14:paraId="3FA602F7" w14:textId="77777777" w:rsidR="00D91815" w:rsidRPr="00354D7C" w:rsidRDefault="00D91815" w:rsidP="00D91815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ASESOR DIRECTORA DE LA FIP PARA EL ÁREA DINÁMICAS DEL CONFLICTO</w:t>
                  </w:r>
                </w:p>
                <w:p w14:paraId="5ECC9518" w14:textId="77777777" w:rsidR="00D91815" w:rsidRPr="005152F2" w:rsidRDefault="00D91815" w:rsidP="00D91815">
                  <w:pPr>
                    <w:pStyle w:val="Ttulo5"/>
                  </w:pPr>
                  <w:r>
                    <w:t>1 FEBRERO DE 2015 A 31 DE DIC. 2015</w:t>
                  </w:r>
                </w:p>
                <w:p w14:paraId="6980B1FA" w14:textId="5D0973CC" w:rsidR="00D91815" w:rsidRDefault="00D91815" w:rsidP="00D91815">
                  <w:pPr>
                    <w:pStyle w:val="Ttulo4"/>
                    <w:rPr>
                      <w:b w:val="0"/>
                    </w:rPr>
                  </w:pPr>
                  <w:r w:rsidRPr="00354D7C">
                    <w:rPr>
                      <w:b w:val="0"/>
                    </w:rPr>
                    <w:t>ANALISIS SOBRE EL CONFL</w:t>
                  </w:r>
                  <w:r>
                    <w:rPr>
                      <w:b w:val="0"/>
                    </w:rPr>
                    <w:t>iC</w:t>
                  </w:r>
                  <w:r w:rsidRPr="00354D7C">
                    <w:rPr>
                      <w:b w:val="0"/>
                    </w:rPr>
                    <w:t>TO Y LOS CICLOS DE CONVERSACIONES REALIZADAS ENTRE EL GOBIERNO NACIONAL Y LAS FARC, EMITIR CONCEPTOS Y PROYECCIÓN DE POSIBLES ESCENARIOS</w:t>
                  </w:r>
                </w:p>
                <w:p w14:paraId="4EAC34E6" w14:textId="3F763997" w:rsidR="00D91815" w:rsidRDefault="00D91815" w:rsidP="00D91815">
                  <w:pPr>
                    <w:pStyle w:val="Ttulo4"/>
                    <w:rPr>
                      <w:b w:val="0"/>
                    </w:rPr>
                  </w:pPr>
                </w:p>
                <w:p w14:paraId="358C2E1F" w14:textId="5DD2340D" w:rsidR="00D91815" w:rsidRDefault="00D91815" w:rsidP="00D91815">
                  <w:pPr>
                    <w:pStyle w:val="Ttulo4"/>
                    <w:rPr>
                      <w:b w:val="0"/>
                    </w:rPr>
                  </w:pPr>
                </w:p>
                <w:p w14:paraId="49A0A5D1" w14:textId="77777777" w:rsidR="00D91815" w:rsidRPr="00354D7C" w:rsidRDefault="00D91815" w:rsidP="00D91815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FUNDACIÓN IDEAS PARA LA PAZ</w:t>
                  </w:r>
                </w:p>
                <w:p w14:paraId="33063245" w14:textId="77777777" w:rsidR="00D91815" w:rsidRDefault="00D91815" w:rsidP="00D91815">
                  <w:pPr>
                    <w:pStyle w:val="Ttulo5"/>
                    <w:rPr>
                      <w:b/>
                    </w:rPr>
                  </w:pPr>
                </w:p>
                <w:p w14:paraId="0FC357C3" w14:textId="77777777" w:rsidR="00D91815" w:rsidRPr="00354D7C" w:rsidRDefault="00D91815" w:rsidP="00D91815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ASESOR DIRECTORA DE LA FIP PARA EL ÁREA DINÁMICAS DEL CONFLICTO</w:t>
                  </w:r>
                </w:p>
                <w:p w14:paraId="540A8D62" w14:textId="77777777" w:rsidR="00D91815" w:rsidRPr="005152F2" w:rsidRDefault="00D91815" w:rsidP="00D91815">
                  <w:pPr>
                    <w:pStyle w:val="Ttulo5"/>
                  </w:pPr>
                  <w:r>
                    <w:t>1 FEBRERO DE 2014 A 31 DE DIC. 2014</w:t>
                  </w:r>
                </w:p>
                <w:p w14:paraId="33DED5A0" w14:textId="77777777" w:rsidR="00D91815" w:rsidRDefault="00D91815" w:rsidP="00D91815">
                  <w:pPr>
                    <w:pStyle w:val="Ttulo4"/>
                    <w:rPr>
                      <w:b w:val="0"/>
                    </w:rPr>
                  </w:pPr>
                  <w:r w:rsidRPr="00354D7C">
                    <w:rPr>
                      <w:b w:val="0"/>
                    </w:rPr>
                    <w:t>ASESORÍA Y APOYO A LAS POLÍTICAS DE PAZ Y RECONCILIACIÓN DEL GOBIERNO COLOMBIANO</w:t>
                  </w:r>
                </w:p>
                <w:p w14:paraId="6423B9ED" w14:textId="77777777" w:rsidR="00D91815" w:rsidRDefault="00D91815" w:rsidP="00D91815">
                  <w:pPr>
                    <w:pStyle w:val="Ttulo4"/>
                    <w:rPr>
                      <w:b w:val="0"/>
                    </w:rPr>
                  </w:pPr>
                </w:p>
                <w:p w14:paraId="111C9CD3" w14:textId="77777777" w:rsidR="00934673" w:rsidRDefault="00934673" w:rsidP="007D73E9">
                  <w:pPr>
                    <w:pStyle w:val="Ttulo4"/>
                    <w:jc w:val="both"/>
                    <w:rPr>
                      <w:b w:val="0"/>
                    </w:rPr>
                  </w:pPr>
                </w:p>
                <w:p w14:paraId="11B90387" w14:textId="77777777" w:rsidR="00354D7C" w:rsidRDefault="00354D7C" w:rsidP="00354D7C">
                  <w:pPr>
                    <w:pStyle w:val="Ttulo4"/>
                    <w:rPr>
                      <w:b w:val="0"/>
                    </w:rPr>
                  </w:pPr>
                </w:p>
                <w:p w14:paraId="01C9005A" w14:textId="77777777" w:rsidR="00354D7C" w:rsidRPr="00354D7C" w:rsidRDefault="00354D7C" w:rsidP="00354D7C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FUNDACIÓN IDEAS PARA LA PAZ</w:t>
                  </w:r>
                </w:p>
                <w:p w14:paraId="171F39EA" w14:textId="77777777" w:rsidR="00354D7C" w:rsidRDefault="00354D7C" w:rsidP="00354D7C">
                  <w:pPr>
                    <w:pStyle w:val="Ttulo5"/>
                    <w:rPr>
                      <w:b/>
                    </w:rPr>
                  </w:pPr>
                </w:p>
                <w:p w14:paraId="23FD88D9" w14:textId="77777777" w:rsidR="00354D7C" w:rsidRPr="00354D7C" w:rsidRDefault="00354D7C" w:rsidP="00354D7C">
                  <w:pPr>
                    <w:pStyle w:val="Ttulo5"/>
                    <w:rPr>
                      <w:b/>
                    </w:rPr>
                  </w:pPr>
                  <w:r w:rsidRPr="00354D7C">
                    <w:rPr>
                      <w:b/>
                    </w:rPr>
                    <w:t>ASESOR DIRECTORA DE LA FIP PARA EL ÁREA DINÁMICAS DEL CONFLICTO</w:t>
                  </w:r>
                </w:p>
                <w:p w14:paraId="5077B836" w14:textId="77777777" w:rsidR="00354D7C" w:rsidRPr="005152F2" w:rsidRDefault="00354D7C" w:rsidP="00354D7C">
                  <w:pPr>
                    <w:pStyle w:val="Ttulo5"/>
                  </w:pPr>
                  <w:r>
                    <w:t>1 ABRIL 2013 A 31 DE DIC. 2013</w:t>
                  </w:r>
                </w:p>
                <w:p w14:paraId="1BE2BF1E" w14:textId="77777777" w:rsidR="00354D7C" w:rsidRPr="00354D7C" w:rsidRDefault="00354D7C" w:rsidP="00354D7C">
                  <w:pPr>
                    <w:pStyle w:val="Ttulo4"/>
                    <w:rPr>
                      <w:b w:val="0"/>
                    </w:rPr>
                  </w:pPr>
                  <w:r w:rsidRPr="00354D7C">
                    <w:rPr>
                      <w:b w:val="0"/>
                    </w:rPr>
                    <w:t>ASESOR ALTO COMISIONADO PARA LA PAZ</w:t>
                  </w:r>
                </w:p>
                <w:p w14:paraId="71F4C14B" w14:textId="7170922A" w:rsidR="008431A6" w:rsidRDefault="008431A6" w:rsidP="00203646">
                  <w:pPr>
                    <w:pStyle w:val="Ttulo4"/>
                    <w:rPr>
                      <w:b w:val="0"/>
                    </w:rPr>
                  </w:pPr>
                  <w:r w:rsidRPr="00354D7C">
                    <w:rPr>
                      <w:b w:val="0"/>
                    </w:rPr>
                    <w:t>ANALISIS SOBRE EL CONFL</w:t>
                  </w:r>
                  <w:r>
                    <w:rPr>
                      <w:b w:val="0"/>
                    </w:rPr>
                    <w:t>iC</w:t>
                  </w:r>
                  <w:r w:rsidRPr="00354D7C">
                    <w:rPr>
                      <w:b w:val="0"/>
                    </w:rPr>
                    <w:t>TO Y LOS CICLOS DE CONVERSACIONES REALIZADAS ENTRE EL GOBIERNO NACIONAL Y LAS FARC, EMITIR CONCEPTOS Y PROYECCIÓN DE POSIBLES ESCENARIOS</w:t>
                  </w:r>
                </w:p>
                <w:p w14:paraId="06A45218" w14:textId="68EE0782" w:rsidR="00004F13" w:rsidRDefault="00004F13" w:rsidP="00203646">
                  <w:pPr>
                    <w:pStyle w:val="Ttulo4"/>
                    <w:rPr>
                      <w:b w:val="0"/>
                    </w:rPr>
                  </w:pPr>
                </w:p>
                <w:p w14:paraId="0EA2E730" w14:textId="5FC299FE" w:rsidR="00004F13" w:rsidRPr="00004F13" w:rsidRDefault="00004F13" w:rsidP="00203646">
                  <w:pPr>
                    <w:pStyle w:val="Ttulo4"/>
                    <w:rPr>
                      <w:bCs/>
                    </w:rPr>
                  </w:pPr>
                  <w:r w:rsidRPr="00004F13">
                    <w:rPr>
                      <w:bCs/>
                    </w:rPr>
                    <w:t>INSTITUTO TECNOLÓGICO METROPOLITANO</w:t>
                  </w:r>
                </w:p>
                <w:p w14:paraId="479A9EBB" w14:textId="55DDC617" w:rsidR="00004F13" w:rsidRDefault="00004F13" w:rsidP="00203646">
                  <w:pPr>
                    <w:pStyle w:val="Ttulo4"/>
                    <w:rPr>
                      <w:bCs/>
                    </w:rPr>
                  </w:pPr>
                  <w:r w:rsidRPr="00004F13">
                    <w:rPr>
                      <w:bCs/>
                    </w:rPr>
                    <w:t>ITM</w:t>
                  </w:r>
                </w:p>
                <w:p w14:paraId="3805395F" w14:textId="3B76D1A5" w:rsidR="00004F13" w:rsidRDefault="00004F13" w:rsidP="00203646">
                  <w:pPr>
                    <w:pStyle w:val="Ttulo4"/>
                    <w:rPr>
                      <w:bCs/>
                    </w:rPr>
                  </w:pPr>
                </w:p>
                <w:p w14:paraId="58558281" w14:textId="1FCC3C4C" w:rsidR="00004F13" w:rsidRPr="00004F13" w:rsidRDefault="00004F13" w:rsidP="00203646">
                  <w:pPr>
                    <w:pStyle w:val="Ttulo4"/>
                    <w:rPr>
                      <w:b w:val="0"/>
                    </w:rPr>
                  </w:pPr>
                  <w:r w:rsidRPr="00004F13">
                    <w:rPr>
                      <w:b w:val="0"/>
                    </w:rPr>
                    <w:t>18 OCTUBRE 2010 A 31 DE DICIEMBRE DE 2010</w:t>
                  </w:r>
                </w:p>
                <w:p w14:paraId="1C4218C7" w14:textId="7BBD9A64" w:rsidR="003742B4" w:rsidRDefault="00004F13" w:rsidP="008431A6">
                  <w:r>
                    <w:t xml:space="preserve">PROFESIONAL DE APOYO A LA REINTEGRACIÓN DEL COMPONENTE DE GENERACIÓN DE INGRESOS </w:t>
                  </w:r>
                </w:p>
                <w:p w14:paraId="7CCA8434" w14:textId="77777777" w:rsidR="003742B4" w:rsidRDefault="003742B4" w:rsidP="008431A6"/>
                <w:p w14:paraId="55A8513B" w14:textId="77777777" w:rsidR="008431A6" w:rsidRPr="0078095C" w:rsidRDefault="008431A6" w:rsidP="008431A6">
                  <w:pPr>
                    <w:rPr>
                      <w:b/>
                    </w:rPr>
                  </w:pPr>
                  <w:r w:rsidRPr="0078095C">
                    <w:rPr>
                      <w:b/>
                    </w:rPr>
                    <w:t>MINISTERIO DE DEFENSA NACIONAL</w:t>
                  </w:r>
                </w:p>
                <w:p w14:paraId="35412F5B" w14:textId="77777777" w:rsidR="008431A6" w:rsidRPr="008431A6" w:rsidRDefault="008431A6" w:rsidP="008431A6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</w:t>
                  </w:r>
                  <w:r w:rsidRPr="008431A6">
                    <w:rPr>
                      <w:rFonts w:eastAsia="Times New Roman" w:cs="Arial"/>
                      <w:lang w:val="es-CO" w:eastAsia="es-ES"/>
                    </w:rPr>
                    <w:t xml:space="preserve">PAHD,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ASESOR CONTRATO </w:t>
                  </w:r>
                  <w:r w:rsidRPr="008431A6">
                    <w:rPr>
                      <w:rFonts w:eastAsia="Times New Roman" w:cs="Arial"/>
                      <w:b/>
                      <w:lang w:val="es-CO" w:eastAsia="es-ES"/>
                    </w:rPr>
                    <w:t>210/2012</w:t>
                  </w:r>
                </w:p>
                <w:p w14:paraId="20C2979E" w14:textId="77777777" w:rsidR="008431A6" w:rsidRDefault="0004129E" w:rsidP="008431A6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1 FEBRERO DE 2012</w:t>
                  </w:r>
                  <w:r w:rsidR="0078095C" w:rsidRPr="0078095C">
                    <w:rPr>
                      <w:rFonts w:eastAsia="Times New Roman" w:cs="Arial"/>
                      <w:lang w:val="es-CO" w:eastAsia="es-ES"/>
                    </w:rPr>
                    <w:t xml:space="preserve"> A 31 DE DIC. DE 2012</w:t>
                  </w:r>
                </w:p>
                <w:p w14:paraId="643F4EE7" w14:textId="77777777" w:rsidR="0078095C" w:rsidRPr="008431A6" w:rsidRDefault="0078095C" w:rsidP="008431A6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6BC2F132" w14:textId="77777777" w:rsidR="008431A6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LO QUE SE REFIERE A LA ATENCIÓN DE LA POBLACIÓN DESMOVILIZADA Y SU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NÚCLEO FAMILIAR, INCLUYENDO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RESOLUCIÓN Y CANALIZACIÓN DE PETICIONES E INQUIETUDES Y LA COORDINACIÓN CON LAS OTRAS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DEPENDENCIAS DEL PROGRAMA DE ATENCIÓN HUMANITARIA AL DESMOVILIZADO DEL MINIS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TERIO DE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DEFENSA NACIONAL O DE ENTIDADES EXTERNAS PARA SU TRÁMITE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EFICIENTE Y OPORTUNO, ASÍ COMO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TAMBIÉN APOYAR Y ASESORAR LAS ESTRATEGIAS QUE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EL PROGRAMA IMPLEMENTE PARA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DESMOVILIZACIÓN Y LA PREVENCIÓN DEL RECLUTAMIENTO ILEGAL.</w:t>
                  </w:r>
                </w:p>
                <w:p w14:paraId="30ABFFFB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187FA8D" w14:textId="77777777" w:rsidR="00934673" w:rsidRDefault="00934673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68A3E02B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71DBAF81" w14:textId="77777777" w:rsid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13E8D88F" w14:textId="77777777" w:rsidR="0004129E" w:rsidRPr="008431A6" w:rsidRDefault="0004129E" w:rsidP="0004129E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</w:t>
                  </w:r>
                  <w:r w:rsidRPr="008431A6">
                    <w:rPr>
                      <w:rFonts w:eastAsia="Times New Roman" w:cs="Arial"/>
                      <w:lang w:val="es-CO" w:eastAsia="es-ES"/>
                    </w:rPr>
                    <w:t xml:space="preserve">PAHD,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ASESOR CONTRATO </w:t>
                  </w: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040/2011</w:t>
                  </w:r>
                </w:p>
                <w:p w14:paraId="66C8A09E" w14:textId="77777777" w:rsid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7 ENERO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 DE 2</w:t>
                  </w:r>
                  <w:r>
                    <w:rPr>
                      <w:rFonts w:eastAsia="Times New Roman" w:cs="Arial"/>
                      <w:lang w:val="es-CO" w:eastAsia="es-ES"/>
                    </w:rPr>
                    <w:t>011 A 31 DE DIC. DE 2011</w:t>
                  </w:r>
                </w:p>
                <w:p w14:paraId="39C6AFDB" w14:textId="77777777" w:rsidR="0004129E" w:rsidRPr="008431A6" w:rsidRDefault="0004129E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65531F6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LO QUE SE REFIERE A LA ATENCIÓN DE LA POBLACIÓN DESMOVILIZADA Y SU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NÚCLEO FAMILIAR, INCLUYENDO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RESOLUCIÓN Y CANALIZACIÓN DE PETICIONES E INQUIETUDES Y LA COORDINACIÓN CON LAS OTRAS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DEPENDENCIAS DEL PROGRAMA DE ATENCIÓN HUMANITARIA AL DESMOVILIZADO DEL MINIS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TERIO DE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DEFENSA NACIONAL O DE ENTIDADES EXTERNAS PARA SU TRÁMITE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EFICIENTE Y OPORTUNO, ASÍ COMO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TAMBIÉN APOYAR Y ASESORAR LAS ESTRATEGIAS QUE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EL PROGRAMA IMPLEMENTE PARA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DESMOVILIZACIÓN Y LA PREVENCIÓN DEL RECLUTAMIENTO ILEGAL.</w:t>
                  </w:r>
                </w:p>
                <w:p w14:paraId="5D6A7631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8452F1C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712D21EE" w14:textId="77777777" w:rsid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6B7BA2B7" w14:textId="77777777" w:rsidR="0004129E" w:rsidRPr="008431A6" w:rsidRDefault="0004129E" w:rsidP="0004129E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</w:t>
                  </w:r>
                  <w:r w:rsidRPr="008431A6">
                    <w:rPr>
                      <w:rFonts w:eastAsia="Times New Roman" w:cs="Arial"/>
                      <w:lang w:val="es-CO" w:eastAsia="es-ES"/>
                    </w:rPr>
                    <w:t xml:space="preserve">PAHD,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ASESOR CONTRATO </w:t>
                  </w: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212/2010</w:t>
                  </w:r>
                </w:p>
                <w:p w14:paraId="011E3F0B" w14:textId="77777777" w:rsid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17 ENERO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 xml:space="preserve"> DE 2</w:t>
                  </w:r>
                  <w:r>
                    <w:rPr>
                      <w:rFonts w:eastAsia="Times New Roman" w:cs="Arial"/>
                      <w:lang w:val="es-CO" w:eastAsia="es-ES"/>
                    </w:rPr>
                    <w:t>010 A 31 DE DIC. DE 2010</w:t>
                  </w:r>
                </w:p>
                <w:p w14:paraId="00654684" w14:textId="77777777" w:rsidR="0004129E" w:rsidRPr="008431A6" w:rsidRDefault="0004129E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84EEE4D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78095C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LO QUE SE REFIERE A LA ATENCIÓN DE LA POBLACIÓN DESMOVILIZADA Y SU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NÚCLEO FAMILIAR, INCLUYENDO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RESOLUCIÓN Y CANALIZACIÓN DE PETICIONES E INQUIETUDES Y LA COORDINACIÓN CON LAS OTRAS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DEPENDENCIAS DEL PROGRAMA DE ATENCIÓN HUMANITARIA AL DESMOVILIZADO DEL MINIS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TERIO DE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DEFENSA NACIONAL O DE ENTIDADES EXTERNAS PARA SU TRÁMITE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EFICIENTE Y OPORTUNO, ASÍ COMO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TAMBIÉN APOYAR Y ASESORAR LAS ESTRATEGIAS QUE</w:t>
                  </w:r>
                  <w:r>
                    <w:rPr>
                      <w:rFonts w:eastAsia="Times New Roman" w:cs="Arial"/>
                      <w:lang w:val="es-CO" w:eastAsia="es-ES"/>
                    </w:rPr>
                    <w:t xml:space="preserve"> EL PROGRAMA IMPLEMENTE PARA LA </w:t>
                  </w:r>
                  <w:r w:rsidRPr="0078095C">
                    <w:rPr>
                      <w:rFonts w:eastAsia="Times New Roman" w:cs="Arial"/>
                      <w:lang w:val="es-CO" w:eastAsia="es-ES"/>
                    </w:rPr>
                    <w:t>DESMOVILIZACIÓN Y LA PREVENCIÓN DEL RECLUTAMIENTO ILEGAL.</w:t>
                  </w:r>
                </w:p>
                <w:p w14:paraId="1718D5BB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ECC152A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6654C8DE" w14:textId="77777777" w:rsidR="0004129E" w:rsidRP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DAAD9F8" w14:textId="77777777" w:rsidR="0004129E" w:rsidRP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7E78D974" w14:textId="77777777" w:rsidR="0004129E" w:rsidRPr="008D41C5" w:rsidRDefault="0004129E" w:rsidP="0004129E">
                  <w:pPr>
                    <w:rPr>
                      <w:rFonts w:ascii="Arial" w:hAnsi="Arial" w:cs="Arial"/>
                      <w:b/>
                      <w:lang w:val="es-CO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PAHD, ASESOR CONTRATO </w:t>
                  </w:r>
                  <w:r>
                    <w:rPr>
                      <w:rFonts w:ascii="Arial" w:hAnsi="Arial" w:cs="Arial"/>
                      <w:b/>
                      <w:lang w:val="es-CO"/>
                    </w:rPr>
                    <w:t>091/2009</w:t>
                  </w:r>
                </w:p>
                <w:p w14:paraId="7D3B3996" w14:textId="77777777" w:rsidR="0004129E" w:rsidRPr="0004129E" w:rsidRDefault="0004129E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641D38D5" w14:textId="77777777" w:rsidR="0004129E" w:rsidRPr="0004129E" w:rsidRDefault="00644A49" w:rsidP="0004129E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21</w:t>
                  </w:r>
                  <w:r w:rsidR="0004129E">
                    <w:rPr>
                      <w:rFonts w:eastAsia="Times New Roman" w:cs="Arial"/>
                      <w:lang w:val="es-CO" w:eastAsia="es-ES"/>
                    </w:rPr>
                    <w:t xml:space="preserve"> ENERO DE 2009 A 31 DE DIC. DE 2009</w:t>
                  </w:r>
                </w:p>
                <w:p w14:paraId="501A41A2" w14:textId="77777777" w:rsidR="0004129E" w:rsidRP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A54C02A" w14:textId="77777777" w:rsidR="0004129E" w:rsidRDefault="0004129E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 LO QUE SE REFIERE A LA ATENCIÓN DE LA POBLACIÓN DESMOVILIZADA Y SU NÚCLEO FAMILIAR, INCLUYENDO LA RESOLUCIÓN Y CANALIZACIÓN DE PETICIONES E INQUIETUDES Y LA COORDINACIÓN CON LAS OTRAS DEPENDENCIAS DEL PROGRAMA DE ATENCIÓN HUMANITARIA AL DESMOVILIZADO DEL MINISTERIO DE DEFENSA NACIONAL O DE ENTIDADES EXTERNAS PARA SU TRÁMITE EFICIENTE Y OPORTUNO, ASÍ COMO TAMBIÉN APOYAR Y ASESORAR LAS ESTRATEGIAS QUE EL PROGRAMA IMPLEMENTE PARA LA DESMOVILIZACIÓN Y LA PREVENCIÓN DEL RECLUTAMIENTO ILEGAL.</w:t>
                  </w:r>
                </w:p>
                <w:p w14:paraId="405CDCB5" w14:textId="77777777" w:rsidR="00444C22" w:rsidRDefault="00444C22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58BD03D" w14:textId="77777777" w:rsidR="00444C22" w:rsidRDefault="00444C22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FC08EC0" w14:textId="77777777" w:rsidR="00444C22" w:rsidRPr="00644A49" w:rsidRDefault="00444C22" w:rsidP="00444C22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644A49">
                    <w:rPr>
                      <w:rFonts w:eastAsia="Times New Roman" w:cs="Arial"/>
                      <w:b/>
                      <w:lang w:val="es-CO" w:eastAsia="es-ES"/>
                    </w:rPr>
                    <w:t>OCCIDENTAL DE PETROLEOS OXY</w:t>
                  </w:r>
                </w:p>
                <w:p w14:paraId="39312661" w14:textId="77777777" w:rsidR="00444C22" w:rsidRDefault="00444C22" w:rsidP="00444C22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D9A2DC8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ORDEN DE SERVICIO 44860</w:t>
                  </w:r>
                </w:p>
                <w:p w14:paraId="0EDB23A2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DD067CA" w14:textId="0D00E9A3" w:rsidR="008A4D12" w:rsidRDefault="00444C22" w:rsidP="00203646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27 DE ABRIL. 2009 A 25 DE JUNIO DE 2009</w:t>
                  </w:r>
                </w:p>
                <w:p w14:paraId="4F2A94A3" w14:textId="77777777" w:rsidR="008A4D12" w:rsidRDefault="008A4D1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F952368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CONSULTORÍA EN EL MARCO DE LA ACTUALIZACIÓN DEL ANÁLISIS DE RIESGOS E IMPACTOS EN LLANOS NORTE</w:t>
                  </w:r>
                </w:p>
                <w:p w14:paraId="077C1FBB" w14:textId="77777777" w:rsidR="00444C22" w:rsidRDefault="00444C22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3FD9FF55" w14:textId="77777777" w:rsidR="00644A49" w:rsidRDefault="00644A49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92534C6" w14:textId="77777777" w:rsidR="00644A49" w:rsidRDefault="00644A49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366620E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59CC698F" w14:textId="77777777" w:rsidR="00644A49" w:rsidRPr="008D41C5" w:rsidRDefault="00644A49" w:rsidP="00644A49">
                  <w:pPr>
                    <w:rPr>
                      <w:rFonts w:ascii="Arial" w:hAnsi="Arial" w:cs="Arial"/>
                      <w:b/>
                      <w:lang w:val="es-CO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PAHD, ASESOR CONTRATO </w:t>
                  </w:r>
                  <w:r w:rsidRPr="00644A49">
                    <w:rPr>
                      <w:rFonts w:eastAsia="Times New Roman" w:cs="Arial"/>
                      <w:b/>
                      <w:lang w:val="es-CO" w:eastAsia="es-ES"/>
                    </w:rPr>
                    <w:t>057/2008</w:t>
                  </w:r>
                </w:p>
                <w:p w14:paraId="11FA6ED0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F79EF90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 xml:space="preserve"> ENERO DE 2008 A 31 DE DIC. DE 2008</w:t>
                  </w:r>
                </w:p>
                <w:p w14:paraId="13E84487" w14:textId="77777777" w:rsidR="00644A49" w:rsidRPr="0004129E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099A105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 LO QUE SE REFIERE A LA ATENCIÓN DE LA POBLACIÓN DESMOVILIZADA Y SU NÚCLEO FAMILIAR, INCLUYENDO LA RESOLUCIÓN Y CANALIZACIÓN DE PETICIONES E INQUIETUDES Y LA COORDINACIÓN CON LAS OTRAS DEPENDENCIAS DEL PROGRAMA DE ATENCIÓN HUMANITARIA AL DESMOVILIZADO DEL MINISTERIO DE DEFENSA NACIONAL O DE ENTIDADES EXTERNAS PARA SU TRÁMITE EFICIENTE Y OPORTUNO, ASÍ COMO TAMBIÉN APOYAR Y ASESORAR LAS ESTRATEGIAS QUE EL PROGRAMA IMPLEMENTE PARA LA DESMOVILIZACIÓN Y LA PREVENCIÓN DEL RECLUTAMIENTO ILEGAL.</w:t>
                  </w:r>
                </w:p>
                <w:p w14:paraId="30C31C93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82C127C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DCE0C24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44B4ACE6" w14:textId="77777777" w:rsidR="00644A49" w:rsidRPr="00644A49" w:rsidRDefault="00644A49" w:rsidP="00644A49">
                  <w:pPr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PAHD, ASESOR CONTRATO </w:t>
                  </w:r>
                  <w:r w:rsidRPr="00644A49">
                    <w:rPr>
                      <w:rFonts w:eastAsia="Times New Roman" w:cs="Arial"/>
                      <w:b/>
                      <w:lang w:val="es-CO" w:eastAsia="es-ES"/>
                    </w:rPr>
                    <w:t xml:space="preserve">112/2007 </w:t>
                  </w:r>
                </w:p>
                <w:p w14:paraId="6259DC01" w14:textId="77777777" w:rsidR="00644A49" w:rsidRPr="008D41C5" w:rsidRDefault="00644A49" w:rsidP="00644A49">
                  <w:pPr>
                    <w:rPr>
                      <w:rFonts w:ascii="Arial" w:hAnsi="Arial" w:cs="Arial"/>
                      <w:b/>
                      <w:lang w:val="es-CO"/>
                    </w:rPr>
                  </w:pPr>
                </w:p>
                <w:p w14:paraId="2C59F425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1F80ADB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 xml:space="preserve"> ENERO DE 2007 A 31 DE DIC. DE 2007</w:t>
                  </w:r>
                </w:p>
                <w:p w14:paraId="73C53E1C" w14:textId="77777777" w:rsidR="00644A49" w:rsidRPr="0004129E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70ECAE1B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 LO QUE SE REFIERE A LA ATENCIÓN DE LA POBLACIÓN DESMOVILIZADA Y SU NÚCLEO FAMILIAR, INCLUYENDO LA RESOLUCIÓN Y CANALIZACIÓN DE PETICIONES E INQUIETUDES Y LA COORDINACIÓN CON LAS OTRAS DEPENDENCIAS DEL PROGRAMA DE ATENCIÓN HUMANITARIA AL DESMOVILIZADO DEL MINISTERIO DE DEFENSA NACIONAL O DE ENTIDADES EXTERNAS PARA SU TRÁMITE EFICIENTE Y OPORTUNO, ASÍ COMO TAMBIÉN APOYAR Y ASESORAR LAS ESTRATEGIAS QUE EL PROGRAMA IMPLEMENTE PARA LA DESMOVILIZACIÓN Y LA PREVENCIÓN DEL RECLUTAMIENTO ILEGAL.</w:t>
                  </w:r>
                </w:p>
                <w:p w14:paraId="42E03E6A" w14:textId="77777777" w:rsidR="00444C22" w:rsidRDefault="00444C22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FC7450C" w14:textId="77777777" w:rsidR="00444C22" w:rsidRDefault="00444C22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0AB09D5A" w14:textId="77777777" w:rsidR="00444C22" w:rsidRPr="00644A49" w:rsidRDefault="00444C22" w:rsidP="00444C22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644A49">
                    <w:rPr>
                      <w:rFonts w:eastAsia="Times New Roman" w:cs="Arial"/>
                      <w:b/>
                      <w:lang w:val="es-CO" w:eastAsia="es-ES"/>
                    </w:rPr>
                    <w:t>OCCIDENTAL DE PETROLEOS OXY</w:t>
                  </w:r>
                </w:p>
                <w:p w14:paraId="34913DD1" w14:textId="77777777" w:rsidR="00444C22" w:rsidRDefault="00444C22" w:rsidP="00444C22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2FD56A3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ORDEN DE SERVICIO 031324</w:t>
                  </w:r>
                </w:p>
                <w:p w14:paraId="0BF191A5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D6D2608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27 DE DIC. 2005 A 22 DE JUNIO DE 2007</w:t>
                  </w:r>
                </w:p>
                <w:p w14:paraId="6F58D87F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3E7666F0" w14:textId="77777777" w:rsidR="00444C22" w:rsidRPr="008431A6" w:rsidRDefault="00444C22" w:rsidP="00444C22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DESARROLLO DE ESTUDIO PROSPECTIVO SOBRE EL TEMA DE ORDEN PÚBLICO EN COLOMBIA</w:t>
                  </w:r>
                </w:p>
                <w:p w14:paraId="5F57E71E" w14:textId="77777777" w:rsidR="00444C22" w:rsidRDefault="00444C22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4A4A533F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0688090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6418E4A2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2A081044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b/>
                      <w:lang w:val="es-CO" w:eastAsia="es-ES"/>
                    </w:rPr>
                    <w:t>MINISTERIO DE DEFENSA NACIONAL</w:t>
                  </w:r>
                </w:p>
                <w:p w14:paraId="1264CC62" w14:textId="77777777" w:rsidR="00644A49" w:rsidRPr="00644A49" w:rsidRDefault="00644A49" w:rsidP="00644A49">
                  <w:pPr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 xml:space="preserve">PROGRAMA DE ATENCIÓN HUMANITARIA AL DESMOVILIZADO PAHD, ASESOR CONTRATO </w:t>
                  </w:r>
                  <w:r>
                    <w:rPr>
                      <w:rFonts w:eastAsia="Times New Roman" w:cs="Arial"/>
                      <w:b/>
                      <w:lang w:val="es-CO" w:eastAsia="es-ES"/>
                    </w:rPr>
                    <w:t>051/2006</w:t>
                  </w:r>
                </w:p>
                <w:p w14:paraId="4001909C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71595AE" w14:textId="77777777" w:rsidR="00644A49" w:rsidRPr="0004129E" w:rsidRDefault="00644A49" w:rsidP="00644A49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 xml:space="preserve"> ABRIL DE 2007 A 31 DE DIC. DE 2006</w:t>
                  </w:r>
                </w:p>
                <w:p w14:paraId="321BE1FE" w14:textId="77777777" w:rsidR="00644A49" w:rsidRPr="0004129E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72B9A66F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  <w:r w:rsidRPr="0004129E">
                    <w:rPr>
                      <w:rFonts w:eastAsia="Times New Roman" w:cs="Arial"/>
                      <w:lang w:val="es-CO" w:eastAsia="es-ES"/>
                    </w:rPr>
                    <w:t>PRESTAR EL SERVICIO DE ACOMPAÑAMIENTO Y APOYO AL ÁREA DE ESTRATEGIA Y AYUDA HUMANITARIA EN LO QUE SE REFIERE A LA ATENCIÓN DE LA POBLACIÓN DESMOVILIZADA Y SU NÚCLEO FAMILIAR, INCLUYENDO LA RESOLUCIÓN Y CANALIZACIÓN DE PETICIONES E INQUIETUDES Y LA COORDINACIÓN CON LAS OTRAS DEPENDENCIAS DEL PROGRAMA DE ATENCIÓN HUMANITARIA AL DESMOVILIZADO DEL MINISTERIO DE DEFENSA NACIONAL O DE ENTIDADES EXTERNAS PARA SU TRÁMITE EFICIENTE Y OPORTUNO, ASÍ COMO TAMBIÉN APOYAR Y ASESORAR LAS ESTRATEGIAS QUE EL PROGRAMA IMPLEMENTE PARA LA DESMOVILIZACIÓN Y LA PREVENCIÓN DEL RECLUTAMIENTO ILEGAL.</w:t>
                  </w:r>
                </w:p>
                <w:p w14:paraId="5732F65F" w14:textId="77777777" w:rsidR="00644A49" w:rsidRDefault="00644A49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92272B3" w14:textId="77777777" w:rsidR="00934673" w:rsidRDefault="00934673" w:rsidP="00644A49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19973537" w14:textId="77777777" w:rsidR="00644A49" w:rsidRPr="0004129E" w:rsidRDefault="00644A49" w:rsidP="0004129E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8E13FF1" w14:textId="77777777" w:rsidR="00444C22" w:rsidRPr="00644A49" w:rsidRDefault="00444C22" w:rsidP="00444C22">
                  <w:pPr>
                    <w:spacing w:after="0" w:line="240" w:lineRule="auto"/>
                    <w:rPr>
                      <w:rFonts w:eastAsia="Times New Roman" w:cs="Arial"/>
                      <w:b/>
                      <w:lang w:val="es-CO" w:eastAsia="es-ES"/>
                    </w:rPr>
                  </w:pPr>
                  <w:r w:rsidRPr="00644A49">
                    <w:rPr>
                      <w:rFonts w:eastAsia="Times New Roman" w:cs="Arial"/>
                      <w:b/>
                      <w:lang w:val="es-CO" w:eastAsia="es-ES"/>
                    </w:rPr>
                    <w:t>OCCIDENTAL DE PETROLEOS OXY</w:t>
                  </w:r>
                </w:p>
                <w:p w14:paraId="545EECE5" w14:textId="77777777" w:rsidR="00444C22" w:rsidRDefault="00444C22" w:rsidP="00444C22">
                  <w:pPr>
                    <w:spacing w:after="0" w:line="240" w:lineRule="auto"/>
                    <w:jc w:val="both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8B3000E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ORDEN DE SERVICIO 030662</w:t>
                  </w:r>
                </w:p>
                <w:p w14:paraId="66160462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75B301A2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27 DE DIC. 2005 A 2 DE MAYO DE 2006</w:t>
                  </w:r>
                </w:p>
                <w:p w14:paraId="6F52A27A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5030219F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  <w:r>
                    <w:rPr>
                      <w:rFonts w:eastAsia="Times New Roman" w:cs="Arial"/>
                      <w:lang w:val="es-CO" w:eastAsia="es-ES"/>
                    </w:rPr>
                    <w:t>CONSULTORÍA SOBRE TEMAS DE RIESGO E IMPACTOS EN LLANOS NORTE</w:t>
                  </w:r>
                </w:p>
                <w:p w14:paraId="6186C1FA" w14:textId="77777777" w:rsidR="00444C22" w:rsidRDefault="00444C22" w:rsidP="00444C22">
                  <w:pPr>
                    <w:spacing w:after="0" w:line="240" w:lineRule="auto"/>
                    <w:rPr>
                      <w:rFonts w:eastAsia="Times New Roman" w:cs="Arial"/>
                      <w:lang w:val="es-CO" w:eastAsia="es-ES"/>
                    </w:rPr>
                  </w:pPr>
                </w:p>
                <w:p w14:paraId="09CC7F45" w14:textId="77777777" w:rsidR="008F6337" w:rsidRDefault="008F6337" w:rsidP="00444C22">
                  <w:pPr>
                    <w:jc w:val="both"/>
                  </w:pPr>
                </w:p>
                <w:p w14:paraId="053B3FAE" w14:textId="77777777" w:rsidR="009D12A0" w:rsidRDefault="009D12A0" w:rsidP="009D12A0">
                  <w:pPr>
                    <w:rPr>
                      <w:b/>
                    </w:rPr>
                  </w:pPr>
                  <w:r>
                    <w:rPr>
                      <w:b/>
                    </w:rPr>
                    <w:t>FUNDACIÓN POR LA PAZ Y EL MEDIO AMBIENTE FUPAMA</w:t>
                  </w:r>
                </w:p>
                <w:p w14:paraId="4D069FDF" w14:textId="77777777" w:rsidR="009D12A0" w:rsidRDefault="009D12A0" w:rsidP="009D12A0">
                  <w:pPr>
                    <w:rPr>
                      <w:b/>
                    </w:rPr>
                  </w:pPr>
                </w:p>
                <w:p w14:paraId="1230078E" w14:textId="77777777" w:rsidR="009D12A0" w:rsidRDefault="009D12A0" w:rsidP="009D12A0">
                  <w:r>
                    <w:t>JUNIO DE 2008 ACTUALMENTE</w:t>
                  </w:r>
                </w:p>
                <w:p w14:paraId="579E8862" w14:textId="77777777" w:rsidR="003A0DEF" w:rsidRDefault="003A0DEF" w:rsidP="003A0DEF">
                  <w:pPr>
                    <w:jc w:val="both"/>
                  </w:pPr>
                </w:p>
                <w:p w14:paraId="55EF545D" w14:textId="77777777" w:rsidR="009D12A0" w:rsidRDefault="003A0DEF" w:rsidP="003A0DEF">
                  <w:pPr>
                    <w:jc w:val="both"/>
                  </w:pPr>
                  <w:r>
                    <w:t xml:space="preserve">ELABORACIÓN Y ACOMPAÑAMIENTO DE PROYECTOS DE PREVENCIÓN DE RECLUTAMIENTO ILEGAL DE NIÑAS, NIÑOS Y ADOLESCENTES, ASESORÍA EN TEMAS DE PEDAGOGÍA EN TEMAS DE EDUCACIÓN PARA LA DEMOCRACIA, EQUIDAD DE GÉNERO, RECONCILIACIÓN Y POSTCONFLICTO. </w:t>
                  </w:r>
                </w:p>
                <w:p w14:paraId="24B0E43E" w14:textId="77777777" w:rsidR="003742B4" w:rsidRDefault="003742B4" w:rsidP="003A0DEF">
                  <w:pPr>
                    <w:jc w:val="both"/>
                  </w:pPr>
                </w:p>
                <w:p w14:paraId="77E30179" w14:textId="5DD114BA" w:rsidR="00004F13" w:rsidRPr="009D12A0" w:rsidRDefault="00004F13" w:rsidP="003A0DEF">
                  <w:pPr>
                    <w:jc w:val="both"/>
                  </w:pPr>
                </w:p>
              </w:tc>
            </w:tr>
            <w:tr w:rsidR="008F6337" w14:paraId="55ACB7F2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0A701034" w14:textId="3325CB88" w:rsidR="008F6337" w:rsidRPr="005152F2" w:rsidRDefault="00203646" w:rsidP="00203646">
                  <w:pPr>
                    <w:pStyle w:val="Ttulo2"/>
                    <w:tabs>
                      <w:tab w:val="left" w:pos="1948"/>
                      <w:tab w:val="center" w:pos="2876"/>
                    </w:tabs>
                    <w:jc w:val="left"/>
                  </w:pPr>
                  <w:r>
                    <w:tab/>
                  </w: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98BEF650247A48D6BAB424BB33D8259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304276">
                        <w:rPr>
                          <w:b/>
                          <w:lang w:bidi="es-ES"/>
                        </w:rPr>
                        <w:t>Educación</w:t>
                      </w:r>
                    </w:sdtContent>
                  </w:sdt>
                </w:p>
                <w:p w14:paraId="082A4634" w14:textId="77777777" w:rsidR="007B2F5C" w:rsidRDefault="008A4D12" w:rsidP="002B3890">
                  <w:pPr>
                    <w:pStyle w:val="Ttulo4"/>
                  </w:pPr>
                  <w:r>
                    <w:t>PROFESIONAL EN ESTUDIOS POLÍTICOS Y RELACIONES INTERNACIONALES</w:t>
                  </w:r>
                </w:p>
                <w:p w14:paraId="58D3EBEA" w14:textId="77777777" w:rsidR="008A4D12" w:rsidRDefault="008A4D12" w:rsidP="002B3890">
                  <w:pPr>
                    <w:pStyle w:val="Ttulo4"/>
                  </w:pPr>
                </w:p>
                <w:p w14:paraId="550E6498" w14:textId="77777777" w:rsidR="008A4D12" w:rsidRDefault="008A4D12" w:rsidP="002B3890">
                  <w:pPr>
                    <w:pStyle w:val="Ttulo4"/>
                  </w:pPr>
                  <w:r>
                    <w:t>UNIVERSIDAD MILITAR NUEVA GRANADA</w:t>
                  </w:r>
                </w:p>
                <w:p w14:paraId="24360D56" w14:textId="77777777" w:rsidR="008A4D12" w:rsidRPr="0043426C" w:rsidRDefault="008A4D12" w:rsidP="002B3890">
                  <w:pPr>
                    <w:pStyle w:val="Ttulo4"/>
                  </w:pPr>
                </w:p>
                <w:p w14:paraId="48AA6838" w14:textId="77777777" w:rsidR="008F6337" w:rsidRDefault="008A4D12" w:rsidP="008A4D12">
                  <w:pPr>
                    <w:pStyle w:val="Ttulo5"/>
                  </w:pPr>
                  <w:r>
                    <w:t>10 DE JULIO DE 2009</w:t>
                  </w:r>
                </w:p>
                <w:p w14:paraId="4C6D0D3A" w14:textId="77777777" w:rsidR="008A4D12" w:rsidRDefault="008A4D12" w:rsidP="008A4D12"/>
                <w:p w14:paraId="0EA13E98" w14:textId="77777777" w:rsidR="008A4D12" w:rsidRDefault="008A4D12" w:rsidP="008A4D12">
                  <w:pPr>
                    <w:rPr>
                      <w:b/>
                    </w:rPr>
                  </w:pPr>
                  <w:r w:rsidRPr="008A4D12">
                    <w:rPr>
                      <w:b/>
                    </w:rPr>
                    <w:t>DIPLOMADO EN HISTORIA, POLÍTICA, ECONOMÍA Y NEGOCIACIÓN CON CHINA</w:t>
                  </w:r>
                </w:p>
                <w:p w14:paraId="5AEAFC7F" w14:textId="77777777" w:rsidR="008A4D12" w:rsidRDefault="008A4D12" w:rsidP="008A4D12">
                  <w:pPr>
                    <w:rPr>
                      <w:b/>
                    </w:rPr>
                  </w:pPr>
                </w:p>
                <w:p w14:paraId="03E58595" w14:textId="77777777" w:rsidR="008A4D12" w:rsidRDefault="008A4D12" w:rsidP="008A4D12">
                  <w:pPr>
                    <w:rPr>
                      <w:b/>
                    </w:rPr>
                  </w:pPr>
                  <w:r w:rsidRPr="008A4D12">
                    <w:rPr>
                      <w:b/>
                    </w:rPr>
                    <w:t>UNIVERSIDAD MILITAR NUEVA GRANADA</w:t>
                  </w:r>
                </w:p>
                <w:p w14:paraId="174258C2" w14:textId="77777777" w:rsidR="008A4D12" w:rsidRDefault="008A4D12" w:rsidP="008A4D12">
                  <w:pPr>
                    <w:rPr>
                      <w:b/>
                    </w:rPr>
                  </w:pPr>
                </w:p>
                <w:p w14:paraId="6753C3B8" w14:textId="77777777" w:rsidR="008A4D12" w:rsidRDefault="008A4D12" w:rsidP="007816E1">
                  <w:pPr>
                    <w:pStyle w:val="Ttulo5"/>
                  </w:pPr>
                  <w:r>
                    <w:t>MAYO</w:t>
                  </w:r>
                  <w:r w:rsidR="007816E1">
                    <w:t xml:space="preserve"> DE 2009</w:t>
                  </w:r>
                </w:p>
                <w:p w14:paraId="1388615B" w14:textId="77777777" w:rsidR="00FC411A" w:rsidRDefault="00FC411A" w:rsidP="003322ED">
                  <w:pPr>
                    <w:jc w:val="both"/>
                  </w:pPr>
                </w:p>
                <w:p w14:paraId="720BAF08" w14:textId="77777777" w:rsidR="006D5E85" w:rsidRDefault="006D5E85" w:rsidP="003322ED">
                  <w:pPr>
                    <w:jc w:val="both"/>
                  </w:pPr>
                </w:p>
                <w:p w14:paraId="4546B0FB" w14:textId="77777777" w:rsidR="00FC411A" w:rsidRPr="00FC411A" w:rsidRDefault="00FC411A" w:rsidP="00FC411A">
                  <w:p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PUBLICACIONES Y CONFERENCIAS</w:t>
                  </w:r>
                </w:p>
                <w:p w14:paraId="44005663" w14:textId="77777777" w:rsidR="00FC411A" w:rsidRDefault="00FC411A" w:rsidP="00FC411A">
                  <w:r>
                    <w:t>Gira por Europa (Austria, Holanda, Bélgica, Inglaterra) con el señor Viceministro de Defensa Andrés Peñate Giraldo promocionando el Programa de Desmovilización año 2003</w:t>
                  </w:r>
                </w:p>
                <w:p w14:paraId="5BFEFF8F" w14:textId="77777777" w:rsidR="00FC411A" w:rsidRDefault="00FC411A" w:rsidP="00FC411A"/>
                <w:p w14:paraId="609F0ADB" w14:textId="77777777" w:rsidR="00FC411A" w:rsidRDefault="00FC411A" w:rsidP="00FC411A">
                  <w:r>
                    <w:t>Intervención en el Congreso de los EEUU (Plan Colombia) junio 2004</w:t>
                  </w:r>
                </w:p>
                <w:p w14:paraId="507061B4" w14:textId="77777777" w:rsidR="00FC411A" w:rsidRDefault="00FC411A" w:rsidP="00FC411A"/>
                <w:p w14:paraId="026110AF" w14:textId="77777777" w:rsidR="00FC411A" w:rsidRDefault="00FC411A" w:rsidP="00FC411A">
                  <w:r>
                    <w:t xml:space="preserve">Panelista Conferencia </w:t>
                  </w:r>
                  <w:proofErr w:type="spellStart"/>
                  <w:r>
                    <w:t>Heritage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Foundation</w:t>
                  </w:r>
                  <w:proofErr w:type="spellEnd"/>
                  <w:r>
                    <w:t xml:space="preserve">  “Las FARC en la Actualidad”. Washington 2004</w:t>
                  </w:r>
                </w:p>
                <w:p w14:paraId="60C9B854" w14:textId="77777777" w:rsidR="00FC411A" w:rsidRDefault="00FC411A" w:rsidP="00FC411A"/>
                <w:p w14:paraId="35B1558C" w14:textId="77777777" w:rsidR="00FC411A" w:rsidRDefault="00FC411A" w:rsidP="00FC411A">
                  <w:r>
                    <w:t>Panelista “La Guerra Popular Prolongada”, Escuela Superior de Guerra, Jefatura de Operaciones Conjuntas, Bogotá 2004</w:t>
                  </w:r>
                </w:p>
                <w:p w14:paraId="6F2B9CF8" w14:textId="77777777" w:rsidR="00FC411A" w:rsidRDefault="00FC411A" w:rsidP="00FC411A"/>
                <w:p w14:paraId="7731D060" w14:textId="77777777" w:rsidR="00FC411A" w:rsidRDefault="00FC411A" w:rsidP="00FC411A">
                  <w:r>
                    <w:t xml:space="preserve">Panelista Conferencia, </w:t>
                  </w:r>
                  <w:proofErr w:type="spellStart"/>
                  <w:r>
                    <w:t>Inelsa</w:t>
                  </w:r>
                  <w:proofErr w:type="spellEnd"/>
                  <w:r>
                    <w:t xml:space="preserve"> Instituto Nuevo El Salvador; San Salvador, El Salvador enero de 2005</w:t>
                  </w:r>
                </w:p>
                <w:p w14:paraId="4D13DD7F" w14:textId="77777777" w:rsidR="00FC411A" w:rsidRDefault="00FC411A" w:rsidP="00FC411A"/>
                <w:p w14:paraId="0E253D43" w14:textId="77777777" w:rsidR="00FC411A" w:rsidRDefault="00FC411A" w:rsidP="00FC411A">
                  <w:r>
                    <w:t>I Congreso Internacional Desarme Desmovilización y Reintegración, Cartagena, mayo 2009</w:t>
                  </w:r>
                </w:p>
                <w:p w14:paraId="45ABEAF0" w14:textId="77777777" w:rsidR="00FC411A" w:rsidRDefault="00FC411A" w:rsidP="00FC411A"/>
                <w:p w14:paraId="6F60CA7B" w14:textId="77777777" w:rsidR="00FC411A" w:rsidRDefault="00FC411A" w:rsidP="00FC411A">
                  <w:r>
                    <w:t>Panelista Conferencia  Panorama de Seguridad Continental ¿qué está haciendo Colombia frente al Terrorismo? Bogotá septiembre 10 de 2009</w:t>
                  </w:r>
                </w:p>
                <w:p w14:paraId="6F44D3F5" w14:textId="77777777" w:rsidR="00FC411A" w:rsidRDefault="00FC411A" w:rsidP="00FC411A"/>
                <w:p w14:paraId="3E8440D6" w14:textId="77777777" w:rsidR="00FC411A" w:rsidRDefault="00FC411A" w:rsidP="00FC411A">
                  <w:r>
                    <w:t>Conferencia “Cómo las relaciones Políticas modifican Territorios”</w:t>
                  </w:r>
                </w:p>
                <w:p w14:paraId="72B81BB2" w14:textId="77777777" w:rsidR="00FC411A" w:rsidRDefault="00FC411A" w:rsidP="00FC411A">
                  <w:r>
                    <w:t>Fabio Giraldo, Universidad Nacional de Colombia, marzo 3 de 2010</w:t>
                  </w:r>
                </w:p>
                <w:p w14:paraId="1C0B6038" w14:textId="77777777" w:rsidR="00FC411A" w:rsidRDefault="00FC411A" w:rsidP="00FC411A">
                  <w:r>
                    <w:t>Semana Humanitaria, Instituto de Estudios Humanitarios</w:t>
                  </w:r>
                </w:p>
                <w:p w14:paraId="7B771530" w14:textId="77777777" w:rsidR="00FC411A" w:rsidRDefault="00FC411A" w:rsidP="00FC411A">
                  <w:r>
                    <w:t>Universidad “Jorge Tadeo Lozano”</w:t>
                  </w:r>
                </w:p>
                <w:p w14:paraId="2274D244" w14:textId="77777777" w:rsidR="00FC411A" w:rsidRDefault="00FC411A" w:rsidP="00FC411A">
                  <w:r>
                    <w:t>Agosto17-20 de 2010</w:t>
                  </w:r>
                </w:p>
                <w:p w14:paraId="76B3500B" w14:textId="77777777" w:rsidR="00FC411A" w:rsidRDefault="00FC411A" w:rsidP="00FC411A"/>
                <w:p w14:paraId="5812B1ED" w14:textId="77777777" w:rsidR="00FC411A" w:rsidRDefault="00FC411A" w:rsidP="00FC411A">
                  <w:r>
                    <w:t>Charla: El modelo de Reintegración Comunitaria: ¿Una apuesta por la Reintegración, la Convivencia y la Reconciliación?</w:t>
                  </w:r>
                </w:p>
                <w:p w14:paraId="6040BBB8" w14:textId="77777777" w:rsidR="00FC411A" w:rsidRDefault="00FC411A" w:rsidP="00FC411A">
                  <w:r>
                    <w:t xml:space="preserve">Joshua </w:t>
                  </w:r>
                  <w:proofErr w:type="spellStart"/>
                  <w:r>
                    <w:t>Mit</w:t>
                  </w:r>
                  <w:r w:rsidR="00B073BB">
                    <w:t>r</w:t>
                  </w:r>
                  <w:r w:rsidR="00934673">
                    <w:t>otti</w:t>
                  </w:r>
                  <w:proofErr w:type="spellEnd"/>
                  <w:r>
                    <w:t>, Universidad de Los Andes, octubre 7 de 2010</w:t>
                  </w:r>
                </w:p>
                <w:p w14:paraId="2E6E6DE4" w14:textId="77777777" w:rsidR="00FC411A" w:rsidRDefault="00FC411A" w:rsidP="00FC411A"/>
                <w:p w14:paraId="5D7A9AD2" w14:textId="77777777" w:rsidR="00FC411A" w:rsidRDefault="00FC411A" w:rsidP="00FC411A">
                  <w:r>
                    <w:t>Seminario Internacional: “Negociación con las Guerrillas entre la Paz y la Justicia”</w:t>
                  </w:r>
                </w:p>
                <w:p w14:paraId="43923FB5" w14:textId="77777777" w:rsidR="00FC411A" w:rsidRDefault="00FC411A" w:rsidP="00FC411A">
                  <w:r>
                    <w:t>Fundación Ideas para la Paz, Bogotá, noviembre 3 de 2010</w:t>
                  </w:r>
                </w:p>
                <w:p w14:paraId="5CA2DF4A" w14:textId="77777777" w:rsidR="00FC411A" w:rsidRDefault="00FC411A" w:rsidP="00FC411A">
                  <w:pPr>
                    <w:jc w:val="both"/>
                  </w:pPr>
                </w:p>
                <w:p w14:paraId="49B591F1" w14:textId="1E4B61C2" w:rsidR="003A4CF0" w:rsidRPr="00FC411A" w:rsidRDefault="00FC411A" w:rsidP="003A4CF0">
                  <w:r>
                    <w:t>Artículos publicados en la revista semana edición electrónica 22/10/2006  - 10/07/2005</w:t>
                  </w:r>
                </w:p>
              </w:tc>
            </w:tr>
            <w:tr w:rsidR="008F6337" w14:paraId="0ECC0D29" w14:textId="77777777" w:rsidTr="00B85871">
              <w:tc>
                <w:tcPr>
                  <w:tcW w:w="5191" w:type="dxa"/>
                </w:tcPr>
                <w:p w14:paraId="5E19A03F" w14:textId="77777777" w:rsidR="008F6337" w:rsidRPr="00304276" w:rsidRDefault="00762689" w:rsidP="008F6337">
                  <w:pPr>
                    <w:pStyle w:val="Ttulo2"/>
                    <w:rPr>
                      <w:b/>
                    </w:rPr>
                  </w:pPr>
                  <w:r w:rsidRPr="00304276">
                    <w:rPr>
                      <w:b/>
                    </w:rPr>
                    <w:t xml:space="preserve">REFERENCIAS </w:t>
                  </w:r>
                </w:p>
                <w:p w14:paraId="182568DB" w14:textId="77777777" w:rsidR="008F6337" w:rsidRPr="005C6609" w:rsidRDefault="00762689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>SERGIO JARAMILLO CARO</w:t>
                  </w:r>
                </w:p>
                <w:p w14:paraId="6E345679" w14:textId="3DE32C10" w:rsidR="00762689" w:rsidRPr="005C6609" w:rsidRDefault="003742B4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 xml:space="preserve">EX </w:t>
                  </w:r>
                  <w:r w:rsidR="00A53584" w:rsidRPr="005C6609">
                    <w:rPr>
                      <w:b/>
                      <w:bCs/>
                    </w:rPr>
                    <w:t>ALTO COMISIONADO PARA LA PAZ</w:t>
                  </w:r>
                </w:p>
                <w:p w14:paraId="68E653A5" w14:textId="77777777" w:rsidR="00762689" w:rsidRPr="00934673" w:rsidRDefault="0039517F" w:rsidP="00762689">
                  <w:pPr>
                    <w:rPr>
                      <w:color w:val="000000" w:themeColor="text1"/>
                    </w:rPr>
                  </w:pPr>
                  <w:hyperlink r:id="rId8" w:history="1">
                    <w:r w:rsidR="00762689" w:rsidRPr="00934673">
                      <w:rPr>
                        <w:rStyle w:val="Hipervnculo"/>
                        <w:color w:val="000000" w:themeColor="text1"/>
                        <w:u w:val="none"/>
                      </w:rPr>
                      <w:t>sergiojaramillocaro@gmail.com</w:t>
                    </w:r>
                  </w:hyperlink>
                </w:p>
                <w:p w14:paraId="6723CC29" w14:textId="77777777" w:rsidR="00762689" w:rsidRDefault="00762689" w:rsidP="00762689"/>
                <w:p w14:paraId="635C3E53" w14:textId="77777777" w:rsidR="00762689" w:rsidRPr="005C6609" w:rsidRDefault="00762689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>JUAN CARLOS UCRÓS</w:t>
                  </w:r>
                </w:p>
                <w:p w14:paraId="64CFD289" w14:textId="77777777" w:rsidR="00762689" w:rsidRPr="005C6609" w:rsidRDefault="00304276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>VICEPRESIDENTE DE ASUNTOS EXTERNOS DE OXY</w:t>
                  </w:r>
                </w:p>
                <w:p w14:paraId="13CCD08D" w14:textId="77777777" w:rsidR="00762689" w:rsidRPr="00934673" w:rsidRDefault="00762689" w:rsidP="00762689">
                  <w:pPr>
                    <w:rPr>
                      <w:color w:val="000000" w:themeColor="text1"/>
                    </w:rPr>
                  </w:pPr>
                  <w:r w:rsidRPr="00934673">
                    <w:rPr>
                      <w:color w:val="000000" w:themeColor="text1"/>
                    </w:rPr>
                    <w:t xml:space="preserve"> </w:t>
                  </w:r>
                  <w:hyperlink r:id="rId9" w:history="1">
                    <w:r w:rsidR="00304276" w:rsidRPr="00934673">
                      <w:rPr>
                        <w:rStyle w:val="Hipervnculo"/>
                        <w:color w:val="000000" w:themeColor="text1"/>
                        <w:u w:val="none"/>
                      </w:rPr>
                      <w:t>juan_carlos_ucros@oxy.com</w:t>
                    </w:r>
                  </w:hyperlink>
                </w:p>
                <w:p w14:paraId="33697196" w14:textId="77777777" w:rsidR="00304276" w:rsidRDefault="00304276" w:rsidP="00762689"/>
                <w:p w14:paraId="6F376274" w14:textId="77777777" w:rsidR="00304276" w:rsidRPr="005C6609" w:rsidRDefault="00304276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>MARÍA VICTORIA LLORENTE</w:t>
                  </w:r>
                </w:p>
                <w:p w14:paraId="3AC8E99D" w14:textId="77777777" w:rsidR="00304276" w:rsidRPr="005C6609" w:rsidRDefault="00304276" w:rsidP="00762689">
                  <w:pPr>
                    <w:rPr>
                      <w:b/>
                      <w:bCs/>
                    </w:rPr>
                  </w:pPr>
                  <w:r w:rsidRPr="005C6609">
                    <w:rPr>
                      <w:b/>
                      <w:bCs/>
                    </w:rPr>
                    <w:t>DIRECTORA EJECUTIVA FUNDACIÓN IDEAS PARA LA PAZ FIP</w:t>
                  </w:r>
                </w:p>
                <w:p w14:paraId="48B6EE0C" w14:textId="77777777" w:rsidR="00304276" w:rsidRPr="00934673" w:rsidRDefault="0039517F" w:rsidP="00762689">
                  <w:pPr>
                    <w:rPr>
                      <w:rStyle w:val="Hipervnculo"/>
                      <w:color w:val="000000" w:themeColor="text1"/>
                      <w:u w:val="none"/>
                    </w:rPr>
                  </w:pPr>
                  <w:hyperlink r:id="rId10" w:history="1">
                    <w:r w:rsidR="00304276" w:rsidRPr="00934673">
                      <w:rPr>
                        <w:rStyle w:val="Hipervnculo"/>
                        <w:color w:val="000000" w:themeColor="text1"/>
                        <w:u w:val="none"/>
                      </w:rPr>
                      <w:t>fip@ideaspaz.org</w:t>
                    </w:r>
                  </w:hyperlink>
                </w:p>
                <w:p w14:paraId="41A57FFB" w14:textId="052B850C" w:rsidR="003742B4" w:rsidRDefault="003742B4" w:rsidP="003A4CF0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</w:pPr>
                </w:p>
                <w:p w14:paraId="719BCE0F" w14:textId="77777777" w:rsidR="003742B4" w:rsidRDefault="003742B4" w:rsidP="00B073BB">
                  <w:pPr>
                    <w:shd w:val="clear" w:color="auto" w:fill="FFFFFF"/>
                    <w:spacing w:after="0" w:line="240" w:lineRule="auto"/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</w:pPr>
                </w:p>
                <w:p w14:paraId="5D7976C5" w14:textId="3A63EBFE" w:rsidR="005C6609" w:rsidRPr="005C6609" w:rsidRDefault="003742B4" w:rsidP="00D91815">
                  <w:pPr>
                    <w:shd w:val="clear" w:color="auto" w:fill="FFFFFF"/>
                    <w:spacing w:after="0" w:line="240" w:lineRule="auto"/>
                    <w:rPr>
                      <w:rFonts w:asciiTheme="majorHAnsi" w:eastAsia="Times New Roman" w:hAnsiTheme="majorHAnsi" w:cs="Arial"/>
                      <w:b/>
                      <w:bCs/>
                      <w:color w:val="000000" w:themeColor="text1"/>
                      <w:lang w:val="es-CO" w:eastAsia="es-CO"/>
                    </w:rPr>
                  </w:pPr>
                  <w:r w:rsidRPr="005C6609">
                    <w:rPr>
                      <w:rFonts w:asciiTheme="majorHAnsi" w:eastAsia="Times New Roman" w:hAnsiTheme="majorHAnsi" w:cs="Arial"/>
                      <w:b/>
                      <w:bCs/>
                      <w:color w:val="000000" w:themeColor="text1"/>
                      <w:lang w:val="es-CO" w:eastAsia="es-CO"/>
                    </w:rPr>
                    <w:t>MONICA CIFUENTES OSORIO</w:t>
                  </w:r>
                  <w:r w:rsidR="005C6609" w:rsidRPr="005C6609">
                    <w:rPr>
                      <w:rFonts w:asciiTheme="majorHAnsi" w:eastAsia="Times New Roman" w:hAnsiTheme="majorHAnsi" w:cs="Arial"/>
                      <w:b/>
                      <w:bCs/>
                      <w:color w:val="000000" w:themeColor="text1"/>
                      <w:lang w:val="es-CO" w:eastAsia="es-CO"/>
                    </w:rPr>
                    <w:t xml:space="preserve"> </w:t>
                  </w:r>
                </w:p>
                <w:p w14:paraId="4C916520" w14:textId="17CE419B" w:rsidR="00B073BB" w:rsidRDefault="00B073BB" w:rsidP="00B073BB">
                  <w:pPr>
                    <w:shd w:val="clear" w:color="auto" w:fill="FFFFFF"/>
                    <w:spacing w:after="0" w:line="240" w:lineRule="auto"/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</w:pPr>
                </w:p>
                <w:p w14:paraId="4AAF1AA5" w14:textId="7CF5DD90" w:rsidR="003742B4" w:rsidRDefault="00D91815" w:rsidP="00D91815">
                  <w:pPr>
                    <w:shd w:val="clear" w:color="auto" w:fill="FFFFFF"/>
                    <w:spacing w:after="0" w:line="240" w:lineRule="auto"/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</w:pPr>
                  <w:r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  <w:t>Exp</w:t>
                  </w:r>
                  <w:r w:rsidR="005C6609"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  <w:t>rocuradora Especial ante la Jurisdicción Especial para la Paz JEP</w:t>
                  </w:r>
                </w:p>
                <w:p w14:paraId="49FE208B" w14:textId="35334F16" w:rsidR="005C6609" w:rsidRDefault="005C6609" w:rsidP="00B073BB">
                  <w:pPr>
                    <w:shd w:val="clear" w:color="auto" w:fill="FFFFFF"/>
                    <w:spacing w:after="0" w:line="240" w:lineRule="auto"/>
                    <w:rPr>
                      <w:rFonts w:asciiTheme="majorHAnsi" w:eastAsia="Times New Roman" w:hAnsiTheme="majorHAnsi" w:cs="Arial"/>
                      <w:color w:val="000000" w:themeColor="text1"/>
                      <w:lang w:val="es-CO" w:eastAsia="es-CO"/>
                    </w:rPr>
                  </w:pPr>
                </w:p>
                <w:p w14:paraId="00E152CC" w14:textId="77777777" w:rsidR="00B073BB" w:rsidRPr="00B073BB" w:rsidRDefault="00B073BB" w:rsidP="00762689">
                  <w:pPr>
                    <w:rPr>
                      <w:rStyle w:val="Hipervnculo"/>
                      <w:color w:val="000000" w:themeColor="text1"/>
                      <w:u w:val="none"/>
                      <w:lang w:val="es-CO"/>
                    </w:rPr>
                  </w:pPr>
                </w:p>
                <w:p w14:paraId="5F320B3D" w14:textId="5213F7F6" w:rsidR="00B073BB" w:rsidRPr="00B073BB" w:rsidRDefault="005C6609" w:rsidP="00762689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monicacifuentesosorio@gmail.com</w:t>
                  </w:r>
                </w:p>
                <w:p w14:paraId="1DE606AB" w14:textId="77777777" w:rsidR="00304276" w:rsidRDefault="00304276" w:rsidP="009C3D32"/>
                <w:p w14:paraId="1C9A9575" w14:textId="77777777" w:rsidR="003A0DEF" w:rsidRPr="00304276" w:rsidRDefault="003A0DEF" w:rsidP="003A0DEF">
                  <w:pPr>
                    <w:pStyle w:val="Ttulo2"/>
                    <w:rPr>
                      <w:b/>
                    </w:rPr>
                  </w:pPr>
                  <w:r>
                    <w:rPr>
                      <w:b/>
                    </w:rPr>
                    <w:t>FIRMA</w:t>
                  </w:r>
                  <w:r w:rsidRPr="00304276">
                    <w:rPr>
                      <w:b/>
                    </w:rPr>
                    <w:t xml:space="preserve"> </w:t>
                  </w:r>
                </w:p>
                <w:p w14:paraId="716459FB" w14:textId="77777777" w:rsidR="00515C40" w:rsidRDefault="004B51CD" w:rsidP="004B51CD">
                  <w:pPr>
                    <w:rPr>
                      <w:noProof/>
                      <w:lang w:val="es-CO" w:eastAsia="es-CO"/>
                    </w:rPr>
                  </w:pPr>
                  <w:r w:rsidRPr="00E568A6">
                    <w:rPr>
                      <w:noProof/>
                      <w:lang w:val="es-CO" w:eastAsia="es-CO"/>
                    </w:rPr>
                    <w:drawing>
                      <wp:inline distT="0" distB="0" distL="0" distR="0" wp14:anchorId="71347B0A" wp14:editId="056132E3">
                        <wp:extent cx="952500" cy="391438"/>
                        <wp:effectExtent l="0" t="0" r="0" b="8890"/>
                        <wp:docPr id="4" name="Imagen 4" descr="C:\Users\User\Documents\William Forero\FUPAMA\DOCUMENTOS\FIRMA REPRESENTANTE LEG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ocuments\William Forero\FUPAMA\DOCUMENTOS\FIRMA REPRESENTANTE LEG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5002" cy="4089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DCE008" w14:textId="77777777" w:rsidR="00515C40" w:rsidRDefault="00515C40" w:rsidP="00E568A6"/>
                <w:p w14:paraId="018B517A" w14:textId="77777777" w:rsidR="003A0DEF" w:rsidRDefault="003A0DEF" w:rsidP="009C3D32">
                  <w:r>
                    <w:t>WILLIAN ALFONSO FORERO PINILLA</w:t>
                  </w:r>
                </w:p>
                <w:p w14:paraId="58C15C22" w14:textId="77777777" w:rsidR="009C3D32" w:rsidRDefault="003A0DEF" w:rsidP="009C3D32">
                  <w:r>
                    <w:t>C.C. 7309.515</w:t>
                  </w:r>
                </w:p>
                <w:p w14:paraId="0CF861A4" w14:textId="77777777" w:rsidR="009C3D32" w:rsidRDefault="009C3D32" w:rsidP="009C3D32"/>
                <w:p w14:paraId="2FC694FD" w14:textId="77777777" w:rsidR="009C3D32" w:rsidRDefault="009C3D32" w:rsidP="009C3D32"/>
                <w:p w14:paraId="704E8187" w14:textId="77777777" w:rsidR="009C3D32" w:rsidRPr="003A0DEF" w:rsidRDefault="009C3D32" w:rsidP="009C3D32">
                  <w:pPr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45218DC6" w14:textId="77777777" w:rsidR="008F6337" w:rsidRPr="005152F2" w:rsidRDefault="008F6337" w:rsidP="003856C9"/>
        </w:tc>
      </w:tr>
    </w:tbl>
    <w:p w14:paraId="092FF8B7" w14:textId="77777777" w:rsidR="00E941EF" w:rsidRDefault="00E941EF" w:rsidP="00FC411A">
      <w:pPr>
        <w:pStyle w:val="Sinespaciado"/>
        <w:jc w:val="both"/>
      </w:pPr>
    </w:p>
    <w:sectPr w:rsidR="00E941EF" w:rsidSect="004126A8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2648F" w14:textId="77777777" w:rsidR="000D1044" w:rsidRDefault="000D1044" w:rsidP="003856C9">
      <w:pPr>
        <w:spacing w:after="0" w:line="240" w:lineRule="auto"/>
      </w:pPr>
      <w:r>
        <w:separator/>
      </w:r>
    </w:p>
  </w:endnote>
  <w:endnote w:type="continuationSeparator" w:id="0">
    <w:p w14:paraId="18B75FDA" w14:textId="77777777" w:rsidR="000D1044" w:rsidRDefault="000D1044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FA5C" w14:textId="77777777" w:rsidR="003856C9" w:rsidRDefault="007803B7" w:rsidP="007803B7">
    <w:pPr>
      <w:pStyle w:val="Piedepgina"/>
    </w:pPr>
    <w:r w:rsidRPr="00DC79BB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0098134" wp14:editId="47AE7A1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6D39A98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5B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rwA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CYXyTE5BkA&#10;AAC0AAAOAAAAAAAAAAAAAAAAAC4CAABkcnMvZTJvRG9jLnhtbFBLAQItABQABgAIAAAAIQBztzj8&#10;2gAAAAUBAAAPAAAAAAAAAAAAAAAAAD4cAABkcnMvZG93bnJldi54bWxQSwUGAAAAAAQABADzAAAA&#10;RR0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2D00D1">
          <w:rPr>
            <w:noProof/>
            <w:lang w:bidi="es-ES"/>
          </w:rPr>
          <w:t>8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4DF48" w14:textId="77777777" w:rsidR="001765FE" w:rsidRDefault="00DC79BB">
    <w:pPr>
      <w:pStyle w:val="Piedepgina"/>
    </w:pPr>
    <w:r w:rsidRPr="00DC79BB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2A8E791" wp14:editId="54C8A5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4A5914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x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6CD8F" w14:textId="77777777" w:rsidR="000D1044" w:rsidRDefault="000D1044" w:rsidP="003856C9">
      <w:pPr>
        <w:spacing w:after="0" w:line="240" w:lineRule="auto"/>
      </w:pPr>
      <w:r>
        <w:separator/>
      </w:r>
    </w:p>
  </w:footnote>
  <w:footnote w:type="continuationSeparator" w:id="0">
    <w:p w14:paraId="32877279" w14:textId="77777777" w:rsidR="000D1044" w:rsidRDefault="000D1044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D4AA3" w14:textId="77777777" w:rsidR="003856C9" w:rsidRDefault="007803B7">
    <w:pPr>
      <w:pStyle w:val="Encabezado"/>
    </w:pPr>
    <w:r w:rsidRPr="00DC79BB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2D69352F" wp14:editId="382A0B8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3C91F10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h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VM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AtS4jqvhYAAN2sAAAO&#10;AAAAAAAAAAAAAAAAAC4CAABkcnMvZTJvRG9jLnhtbFBLAQItABQABgAIAAAAIQBM8Qrl3AAAAAUB&#10;AAAPAAAAAAAAAAAAAAAAABgZAABkcnMvZG93bnJldi54bWxQSwUGAAAAAAQABADzAAAAIRoAAAAA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7B7F" w14:textId="77777777" w:rsidR="00DC79BB" w:rsidRDefault="00DC79BB">
    <w:pPr>
      <w:pStyle w:val="Encabezado"/>
    </w:pPr>
    <w:r w:rsidRPr="00DC79BB"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B8E81CD" wp14:editId="751646D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21F2DD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wB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OrIEu/AFgAA3KwA&#10;AA4AAAAAAAAAAAAAAAAALgIAAGRycy9lMm9Eb2MueG1sUEsBAi0AFAAGAAgAAAAhAEzxCuXcAAAA&#10;BQEAAA8AAAAAAAAAAAAAAAAAGhkAAGRycy9kb3ducmV2LnhtbFBLBQYAAAAABAAEAPMAAAAjGgAA&#10;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AB7"/>
    <w:rsid w:val="00004F13"/>
    <w:rsid w:val="0004129E"/>
    <w:rsid w:val="00052BE1"/>
    <w:rsid w:val="0007412A"/>
    <w:rsid w:val="000973D3"/>
    <w:rsid w:val="000D1044"/>
    <w:rsid w:val="0010199E"/>
    <w:rsid w:val="001765FE"/>
    <w:rsid w:val="0019561F"/>
    <w:rsid w:val="001B32D2"/>
    <w:rsid w:val="001D1E67"/>
    <w:rsid w:val="00203646"/>
    <w:rsid w:val="00284F99"/>
    <w:rsid w:val="00293B83"/>
    <w:rsid w:val="002A3621"/>
    <w:rsid w:val="002B3890"/>
    <w:rsid w:val="002B7747"/>
    <w:rsid w:val="002C77B9"/>
    <w:rsid w:val="002D00D1"/>
    <w:rsid w:val="002F2D4C"/>
    <w:rsid w:val="002F485A"/>
    <w:rsid w:val="00304276"/>
    <w:rsid w:val="003053D9"/>
    <w:rsid w:val="003322ED"/>
    <w:rsid w:val="00354D7C"/>
    <w:rsid w:val="003742B4"/>
    <w:rsid w:val="00376257"/>
    <w:rsid w:val="003856C9"/>
    <w:rsid w:val="0039517F"/>
    <w:rsid w:val="00396369"/>
    <w:rsid w:val="003A0DEF"/>
    <w:rsid w:val="003A4CF0"/>
    <w:rsid w:val="003E3DEB"/>
    <w:rsid w:val="003F4D31"/>
    <w:rsid w:val="004126A8"/>
    <w:rsid w:val="0043426C"/>
    <w:rsid w:val="00441EB9"/>
    <w:rsid w:val="00444C22"/>
    <w:rsid w:val="00463463"/>
    <w:rsid w:val="0046478C"/>
    <w:rsid w:val="00473EF8"/>
    <w:rsid w:val="004760E5"/>
    <w:rsid w:val="0048756A"/>
    <w:rsid w:val="004B51CD"/>
    <w:rsid w:val="004D22BB"/>
    <w:rsid w:val="005152F2"/>
    <w:rsid w:val="00515C40"/>
    <w:rsid w:val="00534E4E"/>
    <w:rsid w:val="00551D35"/>
    <w:rsid w:val="00557019"/>
    <w:rsid w:val="005674AC"/>
    <w:rsid w:val="005A0FC5"/>
    <w:rsid w:val="005A1E51"/>
    <w:rsid w:val="005A7E57"/>
    <w:rsid w:val="005C6609"/>
    <w:rsid w:val="00616FF4"/>
    <w:rsid w:val="00625576"/>
    <w:rsid w:val="00644A49"/>
    <w:rsid w:val="00653386"/>
    <w:rsid w:val="00665581"/>
    <w:rsid w:val="006A3CE7"/>
    <w:rsid w:val="006C63F4"/>
    <w:rsid w:val="006D5E85"/>
    <w:rsid w:val="00743379"/>
    <w:rsid w:val="00762689"/>
    <w:rsid w:val="007803B7"/>
    <w:rsid w:val="0078095C"/>
    <w:rsid w:val="007816E1"/>
    <w:rsid w:val="007B2F5C"/>
    <w:rsid w:val="007C5F05"/>
    <w:rsid w:val="007D73E9"/>
    <w:rsid w:val="00832043"/>
    <w:rsid w:val="00832F81"/>
    <w:rsid w:val="00836302"/>
    <w:rsid w:val="008431A6"/>
    <w:rsid w:val="00844AB7"/>
    <w:rsid w:val="008A4D12"/>
    <w:rsid w:val="008C7CA2"/>
    <w:rsid w:val="008F6337"/>
    <w:rsid w:val="00934673"/>
    <w:rsid w:val="009802D9"/>
    <w:rsid w:val="009C3D32"/>
    <w:rsid w:val="009D12A0"/>
    <w:rsid w:val="00A42F91"/>
    <w:rsid w:val="00A53584"/>
    <w:rsid w:val="00A75FB3"/>
    <w:rsid w:val="00AD0C2B"/>
    <w:rsid w:val="00AF1258"/>
    <w:rsid w:val="00B01E52"/>
    <w:rsid w:val="00B073BB"/>
    <w:rsid w:val="00B550FC"/>
    <w:rsid w:val="00B85871"/>
    <w:rsid w:val="00B93310"/>
    <w:rsid w:val="00BC1F18"/>
    <w:rsid w:val="00BD2E58"/>
    <w:rsid w:val="00BE5D84"/>
    <w:rsid w:val="00BF6BAB"/>
    <w:rsid w:val="00C007A5"/>
    <w:rsid w:val="00C31122"/>
    <w:rsid w:val="00C4403A"/>
    <w:rsid w:val="00CE6306"/>
    <w:rsid w:val="00D00555"/>
    <w:rsid w:val="00D11C4D"/>
    <w:rsid w:val="00D5067A"/>
    <w:rsid w:val="00D91815"/>
    <w:rsid w:val="00DC79BB"/>
    <w:rsid w:val="00E24F67"/>
    <w:rsid w:val="00E34D58"/>
    <w:rsid w:val="00E568A6"/>
    <w:rsid w:val="00E941EF"/>
    <w:rsid w:val="00EB1C1B"/>
    <w:rsid w:val="00F56435"/>
    <w:rsid w:val="00F61B47"/>
    <w:rsid w:val="00FA07AA"/>
    <w:rsid w:val="00FB0A17"/>
    <w:rsid w:val="00FB14AF"/>
    <w:rsid w:val="00FB6A8F"/>
    <w:rsid w:val="00FC411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B7C768"/>
  <w15:chartTrackingRefBased/>
  <w15:docId w15:val="{B59000E6-BC94-4814-8D09-8CE188E5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49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626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D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DEF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74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8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jaramillocaro@gmail.com" TargetMode="External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://www.linkedin.com/in/william-forero-pinilla-41412629" TargetMode="External" /><Relationship Id="rId12" Type="http://schemas.openxmlformats.org/officeDocument/2006/relationships/header" Target="header1.xml" /><Relationship Id="rId17" Type="http://schemas.openxmlformats.org/officeDocument/2006/relationships/glossaryDocument" Target="glossary/document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hyperlink" Target="mailto:walfo8@gmail.com" TargetMode="External" /><Relationship Id="rId11" Type="http://schemas.openxmlformats.org/officeDocument/2006/relationships/image" Target="media/image1.jpeg" /><Relationship Id="rId5" Type="http://schemas.openxmlformats.org/officeDocument/2006/relationships/endnotes" Target="endnotes.xml" /><Relationship Id="rId15" Type="http://schemas.openxmlformats.org/officeDocument/2006/relationships/footer" Target="footer2.xml" /><Relationship Id="rId10" Type="http://schemas.openxmlformats.org/officeDocument/2006/relationships/hyperlink" Target="mailto:fip@ideaspaz.org" TargetMode="External" /><Relationship Id="rId4" Type="http://schemas.openxmlformats.org/officeDocument/2006/relationships/footnotes" Target="footnotes.xml" /><Relationship Id="rId9" Type="http://schemas.openxmlformats.org/officeDocument/2006/relationships/hyperlink" Target="mailto:juan_carlos_ucros@oxy.com" TargetMode="External" /><Relationship Id="rId14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Curr&#237;culum%20v&#237;tae%20creativo%20dise&#241;ado%20por%20MOO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180DD8B7E541F4B0CA2E461A496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7FFDA-568C-48CB-A8A6-B787B2CF7305}"/>
      </w:docPartPr>
      <w:docPartBody>
        <w:p w:rsidR="00FB4616" w:rsidRDefault="002A4A35">
          <w:pPr>
            <w:pStyle w:val="CB180DD8B7E541F4B0CA2E461A4964D5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17FA08F3BB654BFBB2A694379773D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5A0A-9CC6-4E16-A5B7-DADC7248AD14}"/>
      </w:docPartPr>
      <w:docPartBody>
        <w:p w:rsidR="00FB4616" w:rsidRDefault="002A4A35">
          <w:pPr>
            <w:pStyle w:val="17FA08F3BB654BFBB2A694379773DC32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EFE2C35B0FD4DB0804419BD8791D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38C3D-83E1-445B-B94C-1B763838A87A}"/>
      </w:docPartPr>
      <w:docPartBody>
        <w:p w:rsidR="00FB4616" w:rsidRDefault="002A4A35">
          <w:pPr>
            <w:pStyle w:val="CEFE2C35B0FD4DB0804419BD8791D8C4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98BEF650247A48D6BAB424BB33D82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A8B26-516A-4477-A4AA-E9287921ACD5}"/>
      </w:docPartPr>
      <w:docPartBody>
        <w:p w:rsidR="00FB4616" w:rsidRDefault="002A4A35">
          <w:pPr>
            <w:pStyle w:val="98BEF650247A48D6BAB424BB33D82596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A35"/>
    <w:rsid w:val="002A4A35"/>
    <w:rsid w:val="0037646E"/>
    <w:rsid w:val="003B07CB"/>
    <w:rsid w:val="00466F39"/>
    <w:rsid w:val="00623DC1"/>
    <w:rsid w:val="007C4A9C"/>
    <w:rsid w:val="00803DE8"/>
    <w:rsid w:val="00A75C89"/>
    <w:rsid w:val="00D92D3A"/>
    <w:rsid w:val="00E45FBA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B180DD8B7E541F4B0CA2E461A4964D5">
    <w:name w:val="CB180DD8B7E541F4B0CA2E461A4964D5"/>
  </w:style>
  <w:style w:type="paragraph" w:customStyle="1" w:styleId="17FA08F3BB654BFBB2A694379773DC32">
    <w:name w:val="17FA08F3BB654BFBB2A694379773DC32"/>
  </w:style>
  <w:style w:type="paragraph" w:customStyle="1" w:styleId="CEFE2C35B0FD4DB0804419BD8791D8C4">
    <w:name w:val="CEFE2C35B0FD4DB0804419BD8791D8C4"/>
  </w:style>
  <w:style w:type="paragraph" w:customStyle="1" w:styleId="98BEF650247A48D6BAB424BB33D82596">
    <w:name w:val="98BEF650247A48D6BAB424BB33D82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Currículum%20vítae%20creativo%20diseñado%20por%20MOO.dotx</Template>
  <TotalTime>0</TotalTime>
  <Pages>1</Pages>
  <Words>1863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ALFONSO FORERO PINILLA</dc:creator>
  <cp:keywords/>
  <dc:description/>
  <cp:lastModifiedBy>Usuario invitado</cp:lastModifiedBy>
  <cp:revision>2</cp:revision>
  <cp:lastPrinted>2018-01-19T03:58:00Z</cp:lastPrinted>
  <dcterms:created xsi:type="dcterms:W3CDTF">2022-01-17T23:54:00Z</dcterms:created>
  <dcterms:modified xsi:type="dcterms:W3CDTF">2022-01-17T23:54:00Z</dcterms:modified>
</cp:coreProperties>
</file>